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C8F83" w14:textId="305CE2F0" w:rsidR="00C2688C" w:rsidRDefault="00286979" w:rsidP="00C2688C">
      <w:sdt>
        <w:sdtPr>
          <w:id w:val="498842557"/>
          <w:placeholder>
            <w:docPart w:val="8FA63D18AA9A774CA7AD20E2709A811C"/>
          </w:placeholder>
        </w:sdtPr>
        <w:sdtContent>
          <w:r w:rsidR="00891900">
            <w:t>Soganatsu Studios</w:t>
          </w:r>
        </w:sdtContent>
      </w:sdt>
      <w:r w:rsidR="00606210">
        <w:tab/>
      </w:r>
      <w:r w:rsidR="0069338E">
        <w:t xml:space="preserve">Scenes </w:t>
      </w:r>
      <w:proofErr w:type="spellStart"/>
      <w:r w:rsidR="0069338E">
        <w:t>Descrptions</w:t>
      </w:r>
      <w:proofErr w:type="spellEnd"/>
    </w:p>
    <w:sdt>
      <w:sdtPr>
        <w:id w:val="498842612"/>
        <w:placeholder>
          <w:docPart w:val="F368A346167D574CB62AB946DD51179E"/>
        </w:placeholder>
      </w:sdtPr>
      <w:sdtContent>
        <w:p w14:paraId="740A6AE8" w14:textId="77777777" w:rsidR="00AB5028" w:rsidRDefault="00286979" w:rsidP="00C2688C">
          <w:hyperlink r:id="rId10" w:history="1">
            <w:r w:rsidR="00AB5028" w:rsidRPr="004E6B7C">
              <w:rPr>
                <w:rStyle w:val="Hyperlink"/>
              </w:rPr>
              <w:t>Julien.moreau.mathis@gmail.com</w:t>
            </w:r>
          </w:hyperlink>
        </w:p>
        <w:p w14:paraId="435F1E9A" w14:textId="77777777" w:rsidR="00055E78" w:rsidRDefault="00055E78" w:rsidP="00C2688C"/>
        <w:p w14:paraId="4EB429B6" w14:textId="0B7BE8CE" w:rsidR="00606210" w:rsidRDefault="00055E78" w:rsidP="00C2688C">
          <w:r>
            <w:t xml:space="preserve">From </w:t>
          </w:r>
          <w:r w:rsidR="00AB5028">
            <w:t>Soganatsu Studios Programmers</w:t>
          </w:r>
          <w:r>
            <w:t xml:space="preserve"> </w:t>
          </w:r>
          <w:r w:rsidR="000755CA">
            <w:t>Team</w:t>
          </w:r>
        </w:p>
      </w:sdtContent>
    </w:sdt>
    <w:sdt>
      <w:sdtPr>
        <w:id w:val="498842613"/>
        <w:placeholder>
          <w:docPart w:val="F368A346167D574CB62AB946DD51179E"/>
        </w:placeholder>
      </w:sdtPr>
      <w:sdtContent>
        <w:p w14:paraId="70B10674" w14:textId="2F462DA2" w:rsidR="00606210" w:rsidRDefault="00AB5028" w:rsidP="00606210">
          <w:pPr>
            <w:pStyle w:val="Heading1"/>
          </w:pPr>
          <w:r>
            <w:t>REA.T.H Prologue Edition Story Line</w:t>
          </w:r>
          <w:r w:rsidR="0069338E">
            <w:t xml:space="preserve"> AND SCENES</w:t>
          </w:r>
          <w:r w:rsidR="001057E2">
            <w:t xml:space="preserve"> DESCRIPTIONS</w:t>
          </w:r>
        </w:p>
      </w:sdtContent>
    </w:sdt>
    <w:p w14:paraId="6499DFA9" w14:textId="0DA32794" w:rsidR="00424A28" w:rsidRDefault="00056B32" w:rsidP="00056B32">
      <w:pPr>
        <w:pStyle w:val="Heading2"/>
      </w:pPr>
      <w:proofErr w:type="gramStart"/>
      <w:r>
        <w:t>by</w:t>
      </w:r>
      <w:proofErr w:type="gramEnd"/>
    </w:p>
    <w:p w14:paraId="47320BB7" w14:textId="44CD035C" w:rsidR="00056B32" w:rsidRPr="00056B32" w:rsidRDefault="00056B32" w:rsidP="00056B32">
      <w:pPr>
        <w:jc w:val="center"/>
        <w:sectPr w:rsidR="00056B32" w:rsidRPr="00056B32" w:rsidSect="00606210">
          <w:headerReference w:type="default" r:id="rId11"/>
          <w:pgSz w:w="12240" w:h="15840" w:code="1"/>
          <w:pgMar w:top="1440" w:right="1440" w:bottom="1440" w:left="1440" w:header="1440" w:footer="720" w:gutter="0"/>
          <w:cols w:space="720"/>
          <w:titlePg/>
          <w:docGrid w:linePitch="360"/>
        </w:sectPr>
      </w:pPr>
      <w:r>
        <w:t>Julien Moreau-Math</w:t>
      </w:r>
    </w:p>
    <w:p w14:paraId="4230603B" w14:textId="63E830BB" w:rsidR="00066BEF" w:rsidRPr="00424A28" w:rsidRDefault="00066BEF" w:rsidP="00606210">
      <w:pPr>
        <w:pStyle w:val="BodyText"/>
        <w:rPr>
          <w:b/>
        </w:rPr>
      </w:pPr>
      <w:r w:rsidRPr="00424A28">
        <w:rPr>
          <w:b/>
        </w:rPr>
        <w:lastRenderedPageBreak/>
        <w:t xml:space="preserve">You have to </w:t>
      </w:r>
      <w:r w:rsidR="009A671B" w:rsidRPr="00424A28">
        <w:rPr>
          <w:b/>
        </w:rPr>
        <w:t>know:</w:t>
      </w:r>
    </w:p>
    <w:p w14:paraId="6C5F96E7" w14:textId="164B9CD0" w:rsidR="00A652D9" w:rsidRDefault="00931179" w:rsidP="00A652D9">
      <w:pPr>
        <w:pStyle w:val="BodyText"/>
        <w:numPr>
          <w:ilvl w:val="0"/>
          <w:numId w:val="1"/>
        </w:numPr>
      </w:pPr>
      <w:r>
        <w:t xml:space="preserve">The </w:t>
      </w:r>
      <w:r w:rsidR="00511286">
        <w:t>player controls the main character</w:t>
      </w:r>
      <w:r w:rsidR="00174EC0">
        <w:t xml:space="preserve">, but WE </w:t>
      </w:r>
      <w:r w:rsidR="00E94EA0">
        <w:t xml:space="preserve">must </w:t>
      </w:r>
      <w:r w:rsidR="00174EC0">
        <w:t>find</w:t>
      </w:r>
      <w:r w:rsidR="00BF6807">
        <w:t xml:space="preserve"> him a name (why not </w:t>
      </w:r>
      <w:r w:rsidR="009A671B">
        <w:t>Aaron?</w:t>
      </w:r>
      <w:r w:rsidR="00BF6807">
        <w:t>)</w:t>
      </w:r>
      <w:r w:rsidR="00A652D9">
        <w:tab/>
      </w:r>
      <w:r w:rsidR="00A652D9">
        <w:br/>
      </w:r>
      <w:r w:rsidR="00BC5586">
        <w:t>Names of MC’s family characters</w:t>
      </w:r>
      <w:r w:rsidR="00FB68FD">
        <w:t xml:space="preserve">: </w:t>
      </w:r>
      <w:r w:rsidR="00A652D9">
        <w:br/>
        <w:t xml:space="preserve">Wife: </w:t>
      </w:r>
      <w:r w:rsidR="00AD6F81">
        <w:t>Fiona</w:t>
      </w:r>
      <w:r w:rsidR="0018039B">
        <w:t xml:space="preserve"> (</w:t>
      </w:r>
      <w:r w:rsidR="00447019">
        <w:t xml:space="preserve">why </w:t>
      </w:r>
      <w:r w:rsidR="00EB5A90">
        <w:t>not?</w:t>
      </w:r>
      <w:r w:rsidR="00447019">
        <w:t xml:space="preserve"> xD</w:t>
      </w:r>
      <w:r w:rsidR="00D34804">
        <w:t>)</w:t>
      </w:r>
      <w:r w:rsidR="00A652D9">
        <w:br/>
        <w:t xml:space="preserve">Daughter: </w:t>
      </w:r>
      <w:r w:rsidR="0018039B">
        <w:t>MCD</w:t>
      </w:r>
      <w:r w:rsidR="00CE4380">
        <w:br/>
        <w:t xml:space="preserve">Son: </w:t>
      </w:r>
      <w:r w:rsidR="0018039B">
        <w:t>MCC</w:t>
      </w:r>
    </w:p>
    <w:p w14:paraId="1BBBAE42" w14:textId="0634BC6A" w:rsidR="00351EE4" w:rsidRDefault="00351EE4" w:rsidP="00044C43">
      <w:pPr>
        <w:pStyle w:val="BodyText"/>
        <w:numPr>
          <w:ilvl w:val="0"/>
          <w:numId w:val="1"/>
        </w:numPr>
      </w:pPr>
      <w:r>
        <w:t xml:space="preserve">The main </w:t>
      </w:r>
      <w:r w:rsidR="003D52B8">
        <w:t>character</w:t>
      </w:r>
      <w:r w:rsidR="00912521">
        <w:t xml:space="preserve"> name is </w:t>
      </w:r>
      <w:r>
        <w:t>“MC” for the moment, before we find him a name</w:t>
      </w:r>
    </w:p>
    <w:p w14:paraId="281BBBD4" w14:textId="65B1F4F8" w:rsidR="006D6AE5" w:rsidRDefault="006D6AE5" w:rsidP="00044C43">
      <w:pPr>
        <w:pStyle w:val="BodyText"/>
        <w:numPr>
          <w:ilvl w:val="0"/>
          <w:numId w:val="1"/>
        </w:numPr>
      </w:pPr>
      <w:r>
        <w:t xml:space="preserve">The </w:t>
      </w:r>
      <w:r w:rsidR="0068383A">
        <w:t>player knows</w:t>
      </w:r>
      <w:r>
        <w:t xml:space="preserve"> what MC knows. </w:t>
      </w:r>
      <w:r w:rsidR="0068383A">
        <w:t>Means:</w:t>
      </w:r>
      <w:r>
        <w:t xml:space="preserve"> If MC doesn’t know who is calling him, the player doesn’t know who is calling MC.</w:t>
      </w:r>
    </w:p>
    <w:p w14:paraId="20A88B1E" w14:textId="77777777" w:rsidR="00AE6FBA" w:rsidRDefault="00AE6FBA" w:rsidP="00044C43">
      <w:pPr>
        <w:pStyle w:val="ChapterName"/>
        <w:sectPr w:rsidR="00AE6FBA" w:rsidSect="00606210">
          <w:pgSz w:w="12240" w:h="15840" w:code="1"/>
          <w:pgMar w:top="1440" w:right="1440" w:bottom="1440" w:left="1440" w:header="1440" w:footer="720" w:gutter="0"/>
          <w:cols w:space="720"/>
          <w:titlePg/>
          <w:docGrid w:linePitch="360"/>
        </w:sectPr>
      </w:pPr>
    </w:p>
    <w:p w14:paraId="1A7AC57A" w14:textId="61CBC15A" w:rsidR="001756E0" w:rsidRDefault="00596D15" w:rsidP="00632CF7">
      <w:pPr>
        <w:pStyle w:val="ChapterName"/>
      </w:pPr>
      <w:r>
        <w:t>Introduction</w:t>
      </w:r>
    </w:p>
    <w:p w14:paraId="3B225E6C" w14:textId="191CF98E" w:rsidR="00766ECA" w:rsidRDefault="001756E0" w:rsidP="00F251AB">
      <w:pPr>
        <w:pStyle w:val="ChapterName"/>
        <w:jc w:val="left"/>
      </w:pPr>
      <w:r w:rsidRPr="008D066B">
        <w:rPr>
          <w:b/>
          <w:u w:val="single"/>
        </w:rPr>
        <w:t>Representation</w:t>
      </w:r>
      <w:r w:rsidR="004A530B">
        <w:rPr>
          <w:b/>
          <w:u w:val="single"/>
        </w:rPr>
        <w:t xml:space="preserve"> per section</w:t>
      </w:r>
      <w:r w:rsidR="001B7D58">
        <w:rPr>
          <w:b/>
          <w:u w:val="single"/>
        </w:rPr>
        <w:t xml:space="preserve"> </w:t>
      </w:r>
      <w:r w:rsidR="00763889">
        <w:rPr>
          <w:b/>
          <w:u w:val="single"/>
        </w:rPr>
        <w:t xml:space="preserve">in time </w:t>
      </w:r>
      <w:r w:rsidR="001B7D58">
        <w:rPr>
          <w:b/>
          <w:u w:val="single"/>
        </w:rPr>
        <w:t>(</w:t>
      </w:r>
      <w:r w:rsidR="00B80B9F">
        <w:rPr>
          <w:b/>
          <w:u w:val="single"/>
        </w:rPr>
        <w:t>with</w:t>
      </w:r>
      <w:r w:rsidR="001B7D58">
        <w:rPr>
          <w:b/>
          <w:u w:val="single"/>
        </w:rPr>
        <w:t xml:space="preserve"> </w:t>
      </w:r>
      <w:r w:rsidR="003F2264">
        <w:rPr>
          <w:b/>
          <w:u w:val="single"/>
        </w:rPr>
        <w:t xml:space="preserve">narrator’s </w:t>
      </w:r>
      <w:r w:rsidR="001B7D58">
        <w:rPr>
          <w:b/>
          <w:u w:val="single"/>
        </w:rPr>
        <w:t>dialogues)</w:t>
      </w:r>
      <w:r>
        <w:t xml:space="preserve">: </w:t>
      </w:r>
      <w:r w:rsidR="0049124D">
        <w:br/>
        <w:t xml:space="preserve">- </w:t>
      </w:r>
      <w:r w:rsidR="001B7D58">
        <w:t>Black Screen</w:t>
      </w:r>
      <w:r w:rsidR="00671EE9">
        <w:t xml:space="preserve">: </w:t>
      </w:r>
      <w:r w:rsidR="00ED6823">
        <w:t xml:space="preserve">My name is </w:t>
      </w:r>
      <w:r w:rsidR="00026C9D">
        <w:t>MC;</w:t>
      </w:r>
      <w:r w:rsidR="00EE4413">
        <w:t xml:space="preserve"> </w:t>
      </w:r>
      <w:r w:rsidR="002D69EC">
        <w:t>I work at New-York police as inspector.</w:t>
      </w:r>
      <w:r w:rsidR="00544030">
        <w:br/>
        <w:t xml:space="preserve">- </w:t>
      </w:r>
      <w:r w:rsidR="00EF736C">
        <w:t>FPS</w:t>
      </w:r>
      <w:r w:rsidR="00D23ADF">
        <w:t>*</w:t>
      </w:r>
      <w:r w:rsidR="00EF736C">
        <w:t xml:space="preserve">, </w:t>
      </w:r>
      <w:r w:rsidR="00643273">
        <w:t xml:space="preserve">in the </w:t>
      </w:r>
      <w:r w:rsidR="00513611">
        <w:t xml:space="preserve">police station: </w:t>
      </w:r>
      <w:r w:rsidR="007069F2">
        <w:t>[</w:t>
      </w:r>
      <w:r w:rsidR="0053622D">
        <w:t xml:space="preserve">MC is walking </w:t>
      </w:r>
      <w:r w:rsidR="00AC754A">
        <w:t xml:space="preserve">in </w:t>
      </w:r>
      <w:r w:rsidR="00163086">
        <w:t xml:space="preserve">the </w:t>
      </w:r>
      <w:r w:rsidR="003446D7">
        <w:t>police station (offices), going to leave offices</w:t>
      </w:r>
      <w:r w:rsidR="000D61CD">
        <w:t xml:space="preserve">. </w:t>
      </w:r>
      <w:r w:rsidR="00E2541A">
        <w:t>During flashes the narrator tell the player MC’s story (his family, his current investigation, etc.)</w:t>
      </w:r>
      <w:r w:rsidR="0002235A">
        <w:t xml:space="preserve">. Examples of </w:t>
      </w:r>
      <w:r w:rsidR="00B76AF4">
        <w:t>flashes</w:t>
      </w:r>
      <w:r w:rsidR="0002235A">
        <w:t xml:space="preserve">: </w:t>
      </w:r>
      <w:r w:rsidR="003767C6">
        <w:t xml:space="preserve">“MC is walking in the PS”_FLASH_”MC is in the </w:t>
      </w:r>
      <w:r w:rsidR="003A79AC">
        <w:t>ad</w:t>
      </w:r>
      <w:r w:rsidR="00EA7871" w:rsidRPr="003767C6">
        <w:t>censor</w:t>
      </w:r>
      <w:r w:rsidR="003767C6">
        <w:t>”_FLASH_”</w:t>
      </w:r>
      <w:r w:rsidR="00EA7871">
        <w:t>etc.</w:t>
      </w:r>
      <w:r w:rsidR="003767C6">
        <w:t>”</w:t>
      </w:r>
      <w:r w:rsidR="00573D63">
        <w:t xml:space="preserve">, in correlation with narrator </w:t>
      </w:r>
      <w:r w:rsidR="00310224">
        <w:t>discourse</w:t>
      </w:r>
      <w:r w:rsidR="00F2547C">
        <w:t>. We must give context to the player</w:t>
      </w:r>
      <w:r w:rsidR="007069F2">
        <w:t>]</w:t>
      </w:r>
      <w:r w:rsidR="005C72E1">
        <w:t xml:space="preserve">. </w:t>
      </w:r>
      <w:r w:rsidR="00315B40">
        <w:t>TODO(</w:t>
      </w:r>
      <w:r w:rsidR="00A40A70">
        <w:t>find the narration).</w:t>
      </w:r>
    </w:p>
    <w:p w14:paraId="4FCA653B" w14:textId="308D2FAA" w:rsidR="00F251AB" w:rsidRDefault="00082AF5" w:rsidP="00F251AB">
      <w:pPr>
        <w:pStyle w:val="ChapterName"/>
        <w:jc w:val="left"/>
      </w:pPr>
      <w:r w:rsidRPr="00F251AB">
        <w:rPr>
          <w:b/>
          <w:u w:val="single"/>
        </w:rPr>
        <w:t>Notes</w:t>
      </w:r>
      <w:r>
        <w:t xml:space="preserve">: </w:t>
      </w:r>
      <w:r w:rsidR="00285BAE">
        <w:t xml:space="preserve">Every </w:t>
      </w:r>
      <w:r w:rsidR="00F251AB">
        <w:t>scene</w:t>
      </w:r>
      <w:r w:rsidR="00285BAE">
        <w:t xml:space="preserve"> </w:t>
      </w:r>
      <w:r w:rsidR="008425D6">
        <w:t>is</w:t>
      </w:r>
      <w:r w:rsidR="00285BAE">
        <w:t xml:space="preserve"> First Personal Shooter</w:t>
      </w:r>
      <w:r w:rsidR="004D259E">
        <w:t xml:space="preserve"> (FPS)</w:t>
      </w:r>
      <w:r w:rsidR="00285BAE">
        <w:t>.</w:t>
      </w:r>
    </w:p>
    <w:p w14:paraId="04D55795" w14:textId="229A7036" w:rsidR="00044C43" w:rsidRDefault="005B0847" w:rsidP="00F251AB">
      <w:pPr>
        <w:pStyle w:val="ChapterName"/>
      </w:pPr>
      <w:r>
        <w:br w:type="page"/>
      </w:r>
      <w:sdt>
        <w:sdtPr>
          <w:id w:val="-504283940"/>
          <w:placeholder>
            <w:docPart w:val="E89DA91C2D5F8A429D7F0D7B5F1DF322"/>
          </w:placeholder>
        </w:sdtPr>
        <w:sdtContent>
          <w:r w:rsidR="007611E8">
            <w:t>Last Chapter</w:t>
          </w:r>
        </w:sdtContent>
      </w:sdt>
    </w:p>
    <w:p w14:paraId="48D63790" w14:textId="0AD5F6D0" w:rsidR="00904F49" w:rsidRDefault="005D42FD" w:rsidP="00066BEF">
      <w:pPr>
        <w:pStyle w:val="BodyText"/>
      </w:pPr>
      <w:r w:rsidRPr="005D42FD">
        <w:rPr>
          <w:b/>
        </w:rPr>
        <w:t xml:space="preserve">What you have to </w:t>
      </w:r>
      <w:r w:rsidR="00D34E4F" w:rsidRPr="005D42FD">
        <w:rPr>
          <w:b/>
        </w:rPr>
        <w:t>know</w:t>
      </w:r>
      <w:r w:rsidR="00D34E4F">
        <w:t>:</w:t>
      </w:r>
      <w:r>
        <w:t xml:space="preserve"> </w:t>
      </w:r>
      <w:r w:rsidR="00047ADC">
        <w:t xml:space="preserve">MC has a </w:t>
      </w:r>
      <w:r w:rsidR="00235928">
        <w:t>family:</w:t>
      </w:r>
      <w:r w:rsidR="00047ADC">
        <w:t xml:space="preserve"> his wife, </w:t>
      </w:r>
      <w:r w:rsidR="009005F2">
        <w:t xml:space="preserve">a </w:t>
      </w:r>
      <w:r w:rsidR="00047ADC">
        <w:t xml:space="preserve">daughter and </w:t>
      </w:r>
      <w:r w:rsidR="009005F2">
        <w:t>a s</w:t>
      </w:r>
      <w:r w:rsidR="00F86B82">
        <w:t>on</w:t>
      </w:r>
      <w:r w:rsidR="00047ADC">
        <w:t>.</w:t>
      </w:r>
      <w:r w:rsidR="00494642">
        <w:t xml:space="preserve"> MC</w:t>
      </w:r>
      <w:r w:rsidR="0053417F">
        <w:t>’s</w:t>
      </w:r>
      <w:r w:rsidR="00494642">
        <w:t xml:space="preserve"> </w:t>
      </w:r>
      <w:r w:rsidR="0053417F">
        <w:t xml:space="preserve">job </w:t>
      </w:r>
      <w:r w:rsidR="00494642">
        <w:t xml:space="preserve">is </w:t>
      </w:r>
      <w:r w:rsidR="0053417F">
        <w:t>in</w:t>
      </w:r>
      <w:r w:rsidR="00AB001A">
        <w:t xml:space="preserve"> the police of </w:t>
      </w:r>
      <w:r w:rsidR="00D34E4F">
        <w:t>New York</w:t>
      </w:r>
      <w:r w:rsidR="004E0F95">
        <w:t xml:space="preserve"> and his current police investigation</w:t>
      </w:r>
      <w:r w:rsidR="00896118">
        <w:t xml:space="preserve"> </w:t>
      </w:r>
      <w:r w:rsidR="001D3C32">
        <w:t xml:space="preserve">speaks about “horrible” crimes in </w:t>
      </w:r>
      <w:r w:rsidR="009A671B">
        <w:t>New York</w:t>
      </w:r>
      <w:r w:rsidR="001D3C32">
        <w:t xml:space="preserve">, in relation </w:t>
      </w:r>
      <w:r w:rsidR="00333A2D">
        <w:t>with</w:t>
      </w:r>
      <w:r w:rsidR="001D3C32">
        <w:t xml:space="preserve"> other crimes in all the states of America</w:t>
      </w:r>
      <w:r w:rsidR="006D584C">
        <w:t>, where children are kidnapped and parents killed</w:t>
      </w:r>
      <w:r w:rsidR="001D3C32">
        <w:t>.</w:t>
      </w:r>
      <w:r w:rsidR="008B24A4">
        <w:t xml:space="preserve"> </w:t>
      </w:r>
      <w:r w:rsidR="00B0196C">
        <w:t>The beginning of the game is still in work…</w:t>
      </w:r>
    </w:p>
    <w:p w14:paraId="4D306207" w14:textId="77777777" w:rsidR="00EB1A7C" w:rsidRDefault="00EB1A7C" w:rsidP="00066BEF">
      <w:pPr>
        <w:pStyle w:val="BodyText"/>
      </w:pPr>
    </w:p>
    <w:p w14:paraId="501BD27D" w14:textId="77777777" w:rsidR="00C02971" w:rsidRDefault="00EB1A7C" w:rsidP="00066BEF">
      <w:pPr>
        <w:pStyle w:val="BodyText"/>
      </w:pPr>
      <w:r w:rsidRPr="00EB1A7C">
        <w:rPr>
          <w:b/>
        </w:rPr>
        <w:t xml:space="preserve">Final </w:t>
      </w:r>
      <w:r w:rsidR="00D34E4F" w:rsidRPr="00EB1A7C">
        <w:rPr>
          <w:b/>
        </w:rPr>
        <w:t>Scene</w:t>
      </w:r>
      <w:r w:rsidR="00D34E4F">
        <w:t>:</w:t>
      </w:r>
      <w:r>
        <w:t xml:space="preserve"> </w:t>
      </w:r>
      <w:r w:rsidR="00080D13">
        <w:t xml:space="preserve">MC is </w:t>
      </w:r>
      <w:r w:rsidR="000225AA">
        <w:t>in a supermarket, buying something like a normal citizen</w:t>
      </w:r>
      <w:r w:rsidR="00641961">
        <w:t>,</w:t>
      </w:r>
      <w:r w:rsidR="008E6653">
        <w:t xml:space="preserve"> when </w:t>
      </w:r>
      <w:r w:rsidR="00641961">
        <w:t>he</w:t>
      </w:r>
      <w:r w:rsidR="008E6653">
        <w:t xml:space="preserve"> receive</w:t>
      </w:r>
      <w:r w:rsidR="00641961">
        <w:t>s</w:t>
      </w:r>
      <w:r w:rsidR="008E6653">
        <w:t xml:space="preserve"> a call (mobile</w:t>
      </w:r>
      <w:r w:rsidR="00641961">
        <w:t xml:space="preserve"> </w:t>
      </w:r>
      <w:r w:rsidR="008E6653">
        <w:t xml:space="preserve">phone). </w:t>
      </w:r>
      <w:r w:rsidR="007859C2">
        <w:t xml:space="preserve">The call comes from </w:t>
      </w:r>
      <w:r w:rsidR="007F4A3B">
        <w:t xml:space="preserve">a man of the </w:t>
      </w:r>
      <w:r w:rsidR="00A36A78">
        <w:t>organization, which</w:t>
      </w:r>
      <w:r w:rsidR="007F4A3B">
        <w:t xml:space="preserve"> is at the origin of the murders</w:t>
      </w:r>
      <w:r w:rsidR="00A36A78">
        <w:t xml:space="preserve">, but MC doesn’t know </w:t>
      </w:r>
      <w:r w:rsidR="005B3469">
        <w:t>who is it.</w:t>
      </w:r>
      <w:r w:rsidR="00294D9B">
        <w:t xml:space="preserve"> The man </w:t>
      </w:r>
      <w:r w:rsidR="00E3014E">
        <w:t>tell</w:t>
      </w:r>
      <w:r w:rsidR="00526E8B">
        <w:t>s</w:t>
      </w:r>
      <w:r w:rsidR="00E3014E">
        <w:t xml:space="preserve"> MC </w:t>
      </w:r>
      <w:r w:rsidR="00C02971">
        <w:t>he sees MC’s family</w:t>
      </w:r>
    </w:p>
    <w:p w14:paraId="3AAB794C" w14:textId="7574EAE8" w:rsidR="00E41FF9" w:rsidRDefault="004974D3" w:rsidP="00E41FF9">
      <w:pPr>
        <w:pStyle w:val="BodyText"/>
        <w:numPr>
          <w:ilvl w:val="0"/>
          <w:numId w:val="1"/>
        </w:numPr>
      </w:pPr>
      <w:r>
        <w:t xml:space="preserve">The </w:t>
      </w:r>
      <w:r w:rsidR="004E7250">
        <w:t>man:</w:t>
      </w:r>
      <w:r>
        <w:t xml:space="preserve"> </w:t>
      </w:r>
      <w:r w:rsidR="00526E8B">
        <w:t xml:space="preserve">MC, </w:t>
      </w:r>
      <w:r w:rsidR="006A08AB">
        <w:t xml:space="preserve">you have a </w:t>
      </w:r>
      <w:r w:rsidR="00911C21" w:rsidRPr="00911C21">
        <w:t>splendid</w:t>
      </w:r>
      <w:r w:rsidR="00055199">
        <w:t xml:space="preserve"> daughter, do </w:t>
      </w:r>
      <w:r w:rsidR="006A08AB">
        <w:t>you know</w:t>
      </w:r>
      <w:r w:rsidR="00055199">
        <w:t xml:space="preserve"> </w:t>
      </w:r>
      <w:r w:rsidR="00AB10D4">
        <w:t>that?</w:t>
      </w:r>
    </w:p>
    <w:p w14:paraId="7F48A5CE" w14:textId="7FC54534" w:rsidR="00055199" w:rsidRDefault="004E7250" w:rsidP="00E41FF9">
      <w:pPr>
        <w:pStyle w:val="BodyText"/>
        <w:numPr>
          <w:ilvl w:val="0"/>
          <w:numId w:val="1"/>
        </w:numPr>
      </w:pPr>
      <w:r>
        <w:t>MC:</w:t>
      </w:r>
      <w:r w:rsidR="008D34D2">
        <w:t xml:space="preserve"> who</w:t>
      </w:r>
      <w:r w:rsidR="004974D3">
        <w:t xml:space="preserve"> is </w:t>
      </w:r>
      <w:r w:rsidR="006116F1">
        <w:t>calling</w:t>
      </w:r>
      <w:proofErr w:type="gramStart"/>
      <w:r w:rsidR="006116F1">
        <w:t>?</w:t>
      </w:r>
      <w:r w:rsidR="004974D3">
        <w:t>?!!</w:t>
      </w:r>
      <w:proofErr w:type="gramEnd"/>
    </w:p>
    <w:p w14:paraId="2A3C8A86" w14:textId="2A3C611F" w:rsidR="00C91942" w:rsidRDefault="004E7250" w:rsidP="00E41FF9">
      <w:pPr>
        <w:pStyle w:val="BodyText"/>
        <w:numPr>
          <w:ilvl w:val="0"/>
          <w:numId w:val="1"/>
        </w:numPr>
      </w:pPr>
      <w:r>
        <w:t xml:space="preserve">The man: </w:t>
      </w:r>
      <w:r w:rsidR="00767343">
        <w:t>Don’</w:t>
      </w:r>
      <w:r w:rsidR="0052605E">
        <w:t>t l</w:t>
      </w:r>
      <w:r w:rsidR="00767343">
        <w:t>ose time</w:t>
      </w:r>
      <w:r w:rsidR="00E05E4E">
        <w:t>, MC</w:t>
      </w:r>
      <w:r w:rsidR="00767343">
        <w:t xml:space="preserve">, </w:t>
      </w:r>
      <w:r w:rsidR="001144C0">
        <w:t>a</w:t>
      </w:r>
      <w:r w:rsidR="00C173E3">
        <w:t xml:space="preserve">hah, </w:t>
      </w:r>
      <w:r w:rsidR="00D453B9">
        <w:t>you should come back home quickly</w:t>
      </w:r>
      <w:r w:rsidR="0052605E">
        <w:t xml:space="preserve">, I think your wife is </w:t>
      </w:r>
      <w:r w:rsidR="005E2696">
        <w:t>impatient</w:t>
      </w:r>
      <w:r w:rsidR="00EE7581">
        <w:t xml:space="preserve"> to find you.</w:t>
      </w:r>
    </w:p>
    <w:p w14:paraId="702F3E21" w14:textId="46D88DC0" w:rsidR="005C1760" w:rsidRDefault="00A620AE" w:rsidP="00E41FF9">
      <w:pPr>
        <w:pStyle w:val="BodyText"/>
        <w:numPr>
          <w:ilvl w:val="0"/>
          <w:numId w:val="1"/>
        </w:numPr>
      </w:pPr>
      <w:r>
        <w:t xml:space="preserve">MC’s wife shouts: </w:t>
      </w:r>
      <w:r w:rsidR="00AB10D4">
        <w:t>MC!</w:t>
      </w:r>
      <w:r w:rsidR="008748C2">
        <w:t xml:space="preserve">! Help </w:t>
      </w:r>
      <w:r w:rsidR="00AB10D4">
        <w:t>us!</w:t>
      </w:r>
      <w:r w:rsidR="008748C2">
        <w:t>!</w:t>
      </w:r>
      <w:r w:rsidR="003952D0">
        <w:t xml:space="preserve"> (</w:t>
      </w:r>
      <w:r w:rsidR="00AB10D4">
        <w:t>With</w:t>
      </w:r>
      <w:r w:rsidR="003952D0">
        <w:t xml:space="preserve"> sobs)</w:t>
      </w:r>
    </w:p>
    <w:p w14:paraId="79D6555B" w14:textId="52D6C384" w:rsidR="004175B5" w:rsidRDefault="00591FE9" w:rsidP="00E41FF9">
      <w:pPr>
        <w:pStyle w:val="BodyText"/>
        <w:numPr>
          <w:ilvl w:val="0"/>
          <w:numId w:val="1"/>
        </w:numPr>
      </w:pPr>
      <w:r>
        <w:t xml:space="preserve">MC: </w:t>
      </w:r>
      <w:r w:rsidR="00EB7A6D">
        <w:t>Fiona!</w:t>
      </w:r>
      <w:r w:rsidR="004D713E">
        <w:t xml:space="preserve">!! </w:t>
      </w:r>
      <w:r w:rsidR="00C565B1">
        <w:t xml:space="preserve">I’m </w:t>
      </w:r>
      <w:r w:rsidR="00EB7A6D">
        <w:t>coming!</w:t>
      </w:r>
    </w:p>
    <w:p w14:paraId="6CEF71E2" w14:textId="44E0A65E" w:rsidR="008619CC" w:rsidRDefault="005E2B66" w:rsidP="00066BEF">
      <w:pPr>
        <w:pStyle w:val="BodyText"/>
      </w:pPr>
      <w:r>
        <w:t>T</w:t>
      </w:r>
      <w:r w:rsidR="007251EC">
        <w:t>h</w:t>
      </w:r>
      <w:r w:rsidR="006A4567">
        <w:t xml:space="preserve">e organization wants </w:t>
      </w:r>
      <w:r w:rsidR="00CE0905">
        <w:t xml:space="preserve">to kill all the family, </w:t>
      </w:r>
      <w:r w:rsidR="007251EC">
        <w:t>because</w:t>
      </w:r>
      <w:r w:rsidR="00CE0905">
        <w:t xml:space="preserve"> MC knows </w:t>
      </w:r>
      <w:r w:rsidR="00481308">
        <w:t xml:space="preserve">much too </w:t>
      </w:r>
      <w:r w:rsidR="00277333">
        <w:t>on the investigation</w:t>
      </w:r>
      <w:r w:rsidR="001D0BAD">
        <w:t>.</w:t>
      </w:r>
    </w:p>
    <w:p w14:paraId="795B3C56" w14:textId="77777777" w:rsidR="00BC5A2A" w:rsidRDefault="00BC5A2A" w:rsidP="00066BEF">
      <w:pPr>
        <w:pStyle w:val="BodyText"/>
      </w:pPr>
    </w:p>
    <w:p w14:paraId="70B8CC76" w14:textId="0B00733F" w:rsidR="00010156" w:rsidRDefault="00D153CF" w:rsidP="00066BEF">
      <w:pPr>
        <w:pStyle w:val="BodyText"/>
      </w:pPr>
      <w:r>
        <w:tab/>
      </w:r>
      <w:r w:rsidR="008619CC">
        <w:t xml:space="preserve">The scene </w:t>
      </w:r>
      <w:r w:rsidR="00AF3754">
        <w:t>his:</w:t>
      </w:r>
      <w:r w:rsidR="008619CC">
        <w:t xml:space="preserve"> </w:t>
      </w:r>
      <w:r w:rsidR="00A37700">
        <w:t xml:space="preserve">MC is running very </w:t>
      </w:r>
      <w:r w:rsidR="004964EC">
        <w:t xml:space="preserve">quickly at </w:t>
      </w:r>
      <w:r w:rsidR="00A82750">
        <w:t>home (</w:t>
      </w:r>
      <w:r w:rsidR="00F522E2">
        <w:t xml:space="preserve">approximately </w:t>
      </w:r>
      <w:r w:rsidR="008564C1">
        <w:t>less than</w:t>
      </w:r>
      <w:r w:rsidR="0081591E">
        <w:t xml:space="preserve"> 1</w:t>
      </w:r>
      <w:r w:rsidR="00A82750">
        <w:t xml:space="preserve"> </w:t>
      </w:r>
      <w:r w:rsidR="00EE4434">
        <w:t>minutes</w:t>
      </w:r>
      <w:r w:rsidR="00480172">
        <w:t xml:space="preserve"> when running)</w:t>
      </w:r>
      <w:r w:rsidR="00332276">
        <w:t xml:space="preserve">. The </w:t>
      </w:r>
      <w:r w:rsidR="009C2DD0">
        <w:t>job is to build this scene.</w:t>
      </w:r>
      <w:r w:rsidR="00B43879">
        <w:t xml:space="preserve"> Imagine the plans of the street, only a long street with a lot of citizen in this one.</w:t>
      </w:r>
      <w:r w:rsidR="00686E36">
        <w:t xml:space="preserve"> I want to make flashes </w:t>
      </w:r>
      <w:r w:rsidR="0053369F">
        <w:t>to shorten the scene (because 1</w:t>
      </w:r>
      <w:r w:rsidR="006F732F">
        <w:t xml:space="preserve"> minutes is long if you </w:t>
      </w:r>
      <w:r w:rsidR="00EF205B">
        <w:t xml:space="preserve">only </w:t>
      </w:r>
      <w:r w:rsidR="006F732F">
        <w:t>run</w:t>
      </w:r>
      <w:r w:rsidR="00200129">
        <w:t xml:space="preserve">… </w:t>
      </w:r>
      <w:r w:rsidR="00AF26B7">
        <w:t xml:space="preserve">The scene will be 30 </w:t>
      </w:r>
      <w:r w:rsidR="00857F1E">
        <w:t>seconds</w:t>
      </w:r>
      <w:r w:rsidR="00AF26B7">
        <w:t xml:space="preserve"> I think, not less, not more</w:t>
      </w:r>
      <w:r w:rsidR="006F732F">
        <w:t xml:space="preserve">). </w:t>
      </w:r>
      <w:r w:rsidR="004375F9">
        <w:t>When MC is running, the player is guided for the link he must take and the actions he must do.</w:t>
      </w:r>
      <w:r w:rsidR="00E33EEE">
        <w:t xml:space="preserve"> </w:t>
      </w:r>
      <w:r w:rsidR="007052AA">
        <w:t>Once MC arrived in front of his home, he enters the home (</w:t>
      </w:r>
      <w:r w:rsidR="0026553D">
        <w:t>apartment</w:t>
      </w:r>
      <w:r w:rsidR="007052AA">
        <w:t xml:space="preserve"> at the 3</w:t>
      </w:r>
      <w:r w:rsidR="007052AA" w:rsidRPr="007052AA">
        <w:rPr>
          <w:vertAlign w:val="superscript"/>
        </w:rPr>
        <w:t>rd</w:t>
      </w:r>
      <w:r w:rsidR="007052AA">
        <w:t xml:space="preserve"> </w:t>
      </w:r>
      <w:r w:rsidR="0026553D">
        <w:t>stage</w:t>
      </w:r>
      <w:r w:rsidR="00E9052F">
        <w:t>)</w:t>
      </w:r>
      <w:proofErr w:type="gramStart"/>
      <w:r w:rsidR="00E9052F">
        <w:t>,</w:t>
      </w:r>
      <w:proofErr w:type="gramEnd"/>
      <w:r w:rsidR="00E9052F">
        <w:t xml:space="preserve"> this is the </w:t>
      </w:r>
      <w:r w:rsidR="00E247A2">
        <w:t>next step of the final scene.</w:t>
      </w:r>
      <w:r w:rsidR="00010156">
        <w:t xml:space="preserve"> Do not forget the </w:t>
      </w:r>
      <w:r w:rsidR="005E7F85">
        <w:t>standard lamps</w:t>
      </w:r>
      <w:r w:rsidR="00574181">
        <w:t xml:space="preserve">, you’ll have to model also cars, the road, buildings, </w:t>
      </w:r>
      <w:r w:rsidR="00DB48E5">
        <w:t xml:space="preserve">tables for </w:t>
      </w:r>
      <w:r w:rsidR="00E507EC">
        <w:t>the terraces</w:t>
      </w:r>
      <w:r w:rsidR="00C162A0">
        <w:t>, etc</w:t>
      </w:r>
      <w:r w:rsidR="00616DF5">
        <w:t xml:space="preserve">. Imagine a complete street like in the movies, </w:t>
      </w:r>
      <w:r w:rsidR="00E168C3">
        <w:t>but</w:t>
      </w:r>
      <w:r w:rsidR="00616DF5">
        <w:t xml:space="preserve"> Low Poly.</w:t>
      </w:r>
    </w:p>
    <w:p w14:paraId="735E4E17" w14:textId="77777777" w:rsidR="00EB4446" w:rsidRDefault="00EB4446" w:rsidP="00066BEF">
      <w:pPr>
        <w:pStyle w:val="BodyText"/>
      </w:pPr>
    </w:p>
    <w:p w14:paraId="5B4F2DBA" w14:textId="1CFE708A" w:rsidR="007F3F58" w:rsidRDefault="00EB4446" w:rsidP="00066BEF">
      <w:pPr>
        <w:pStyle w:val="BodyText"/>
      </w:pPr>
      <w:r w:rsidRPr="00ED1AA3">
        <w:rPr>
          <w:b/>
          <w:u w:val="single"/>
        </w:rPr>
        <w:t>Notes</w:t>
      </w:r>
      <w:r>
        <w:t xml:space="preserve">: During MC is running, the narrator is </w:t>
      </w:r>
      <w:r w:rsidR="00284CD2">
        <w:t>telling the player what MC is doing at the moment</w:t>
      </w:r>
      <w:r w:rsidR="000B7029">
        <w:t>, what feels MC</w:t>
      </w:r>
      <w:r w:rsidR="00376AD3">
        <w:t xml:space="preserve">. The </w:t>
      </w:r>
      <w:r w:rsidR="003012A3">
        <w:t>narrator tells</w:t>
      </w:r>
      <w:r w:rsidR="00376AD3">
        <w:t xml:space="preserve"> a story.</w:t>
      </w:r>
      <w:r w:rsidR="00480FE3">
        <w:t xml:space="preserve"> </w:t>
      </w:r>
      <w:r w:rsidR="005E1BA1" w:rsidRPr="00B83E3F">
        <w:t>Example</w:t>
      </w:r>
      <w:r w:rsidR="005E1BA1">
        <w:t>:</w:t>
      </w:r>
      <w:r w:rsidR="007F3F58">
        <w:t xml:space="preserve"> </w:t>
      </w:r>
      <w:r w:rsidR="00C43E97">
        <w:t xml:space="preserve">“During I was running all the street, </w:t>
      </w:r>
      <w:r w:rsidR="006E374B">
        <w:t xml:space="preserve">I </w:t>
      </w:r>
      <w:r w:rsidR="006E374B" w:rsidRPr="006E374B">
        <w:t>could not prevent me from imagining the horrors which these people could make to my family</w:t>
      </w:r>
      <w:r w:rsidR="006E374B">
        <w:t>…</w:t>
      </w:r>
    </w:p>
    <w:p w14:paraId="6B8EFC9D" w14:textId="559CB675" w:rsidR="00651173" w:rsidRPr="00606210" w:rsidRDefault="00916980" w:rsidP="00066BEF">
      <w:pPr>
        <w:pStyle w:val="BodyText"/>
      </w:pPr>
      <w:r>
        <w:t>We must create transitions between narrator and the scene</w:t>
      </w:r>
      <w:r w:rsidR="001042A2">
        <w:t xml:space="preserve">, for </w:t>
      </w:r>
      <w:r w:rsidR="00F45B8C">
        <w:t xml:space="preserve">example </w:t>
      </w:r>
      <w:r w:rsidR="001042A2">
        <w:t xml:space="preserve">when MC is </w:t>
      </w:r>
      <w:r w:rsidR="00C852B3">
        <w:t>striking</w:t>
      </w:r>
      <w:r w:rsidR="00DB2B45" w:rsidRPr="00DB2B45">
        <w:t xml:space="preserve"> </w:t>
      </w:r>
      <w:r w:rsidR="001042A2">
        <w:t>a citizen</w:t>
      </w:r>
      <w:r w:rsidR="00AE1776">
        <w:t>.</w:t>
      </w:r>
      <w:r w:rsidR="002E5836">
        <w:t xml:space="preserve"> </w:t>
      </w:r>
      <w:bookmarkStart w:id="0" w:name="_GoBack"/>
      <w:bookmarkEnd w:id="0"/>
    </w:p>
    <w:sectPr w:rsidR="00651173" w:rsidRPr="00606210" w:rsidSect="00606210">
      <w:pgSz w:w="12240" w:h="15840" w:code="1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3445E" w14:textId="77777777" w:rsidR="00606803" w:rsidRDefault="00606803">
      <w:r>
        <w:separator/>
      </w:r>
    </w:p>
  </w:endnote>
  <w:endnote w:type="continuationSeparator" w:id="0">
    <w:p w14:paraId="5E7F80BC" w14:textId="77777777" w:rsidR="00606803" w:rsidRDefault="0060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338DA" w14:textId="77777777" w:rsidR="00606803" w:rsidRDefault="00606803">
      <w:r>
        <w:separator/>
      </w:r>
    </w:p>
  </w:footnote>
  <w:footnote w:type="continuationSeparator" w:id="0">
    <w:p w14:paraId="1C5AD56C" w14:textId="77777777" w:rsidR="00606803" w:rsidRDefault="006068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66FB3" w14:textId="66888F95" w:rsidR="00606803" w:rsidRDefault="00606803" w:rsidP="00CD2595">
    <w:pPr>
      <w:pStyle w:val="Header"/>
      <w:jc w:val="right"/>
      <w:rPr>
        <w:rStyle w:val="PageNumber"/>
      </w:rPr>
    </w:pPr>
    <w:r>
      <w:t>Julien Moreau-Mathis</w:t>
    </w:r>
  </w:p>
  <w:p w14:paraId="2B7807E3" w14:textId="77777777" w:rsidR="00606803" w:rsidRDefault="00606803" w:rsidP="00CD25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AAF"/>
    <w:multiLevelType w:val="hybridMultilevel"/>
    <w:tmpl w:val="46D0EFFE"/>
    <w:lvl w:ilvl="0" w:tplc="CC1874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1F"/>
    <w:rsid w:val="00010156"/>
    <w:rsid w:val="0002235A"/>
    <w:rsid w:val="000225AA"/>
    <w:rsid w:val="00026C9D"/>
    <w:rsid w:val="00044C43"/>
    <w:rsid w:val="00047ADC"/>
    <w:rsid w:val="00055199"/>
    <w:rsid w:val="00055E78"/>
    <w:rsid w:val="00056B32"/>
    <w:rsid w:val="00066BEF"/>
    <w:rsid w:val="000755CA"/>
    <w:rsid w:val="000765A0"/>
    <w:rsid w:val="00080D13"/>
    <w:rsid w:val="00082AF5"/>
    <w:rsid w:val="000B3CA4"/>
    <w:rsid w:val="000B7029"/>
    <w:rsid w:val="000D61CD"/>
    <w:rsid w:val="001042A2"/>
    <w:rsid w:val="001057E2"/>
    <w:rsid w:val="001144C0"/>
    <w:rsid w:val="00120381"/>
    <w:rsid w:val="00163086"/>
    <w:rsid w:val="00174EC0"/>
    <w:rsid w:val="001756E0"/>
    <w:rsid w:val="0018039B"/>
    <w:rsid w:val="001B17D3"/>
    <w:rsid w:val="001B7D58"/>
    <w:rsid w:val="001D092F"/>
    <w:rsid w:val="001D0BAD"/>
    <w:rsid w:val="001D3C32"/>
    <w:rsid w:val="001F2290"/>
    <w:rsid w:val="00200129"/>
    <w:rsid w:val="002206F1"/>
    <w:rsid w:val="00235928"/>
    <w:rsid w:val="00242F8A"/>
    <w:rsid w:val="002601CD"/>
    <w:rsid w:val="0026553D"/>
    <w:rsid w:val="00277333"/>
    <w:rsid w:val="00277B6C"/>
    <w:rsid w:val="00284CD2"/>
    <w:rsid w:val="00285BAE"/>
    <w:rsid w:val="00286979"/>
    <w:rsid w:val="00294D9B"/>
    <w:rsid w:val="002B3A89"/>
    <w:rsid w:val="002D07C7"/>
    <w:rsid w:val="002D4CFF"/>
    <w:rsid w:val="002D69EC"/>
    <w:rsid w:val="002E5836"/>
    <w:rsid w:val="003012A3"/>
    <w:rsid w:val="00310224"/>
    <w:rsid w:val="00315B40"/>
    <w:rsid w:val="00332276"/>
    <w:rsid w:val="00333A2D"/>
    <w:rsid w:val="003446D7"/>
    <w:rsid w:val="00351EE4"/>
    <w:rsid w:val="00372C67"/>
    <w:rsid w:val="003767C6"/>
    <w:rsid w:val="00376AD3"/>
    <w:rsid w:val="00387D55"/>
    <w:rsid w:val="003952D0"/>
    <w:rsid w:val="003A79AC"/>
    <w:rsid w:val="003D52B8"/>
    <w:rsid w:val="003F2264"/>
    <w:rsid w:val="004175B5"/>
    <w:rsid w:val="00424A28"/>
    <w:rsid w:val="004375F9"/>
    <w:rsid w:val="00447019"/>
    <w:rsid w:val="00457A2F"/>
    <w:rsid w:val="00480172"/>
    <w:rsid w:val="00480FE3"/>
    <w:rsid w:val="00481308"/>
    <w:rsid w:val="0049124D"/>
    <w:rsid w:val="00494642"/>
    <w:rsid w:val="004964EC"/>
    <w:rsid w:val="004974D3"/>
    <w:rsid w:val="004A530B"/>
    <w:rsid w:val="004D259E"/>
    <w:rsid w:val="004D713E"/>
    <w:rsid w:val="004E0F95"/>
    <w:rsid w:val="004E7250"/>
    <w:rsid w:val="004F588F"/>
    <w:rsid w:val="00511286"/>
    <w:rsid w:val="00513611"/>
    <w:rsid w:val="0051754F"/>
    <w:rsid w:val="0052605E"/>
    <w:rsid w:val="00526E8B"/>
    <w:rsid w:val="0053369F"/>
    <w:rsid w:val="0053417F"/>
    <w:rsid w:val="0053622D"/>
    <w:rsid w:val="00544030"/>
    <w:rsid w:val="00566786"/>
    <w:rsid w:val="00570C70"/>
    <w:rsid w:val="00573D63"/>
    <w:rsid w:val="00574181"/>
    <w:rsid w:val="00591FE9"/>
    <w:rsid w:val="00596D15"/>
    <w:rsid w:val="0059765E"/>
    <w:rsid w:val="005B0847"/>
    <w:rsid w:val="005B3469"/>
    <w:rsid w:val="005C1760"/>
    <w:rsid w:val="005C72E1"/>
    <w:rsid w:val="005D42FD"/>
    <w:rsid w:val="005E1BA1"/>
    <w:rsid w:val="005E2696"/>
    <w:rsid w:val="005E2B66"/>
    <w:rsid w:val="005E7F85"/>
    <w:rsid w:val="00606210"/>
    <w:rsid w:val="00606803"/>
    <w:rsid w:val="006116F1"/>
    <w:rsid w:val="00616DF5"/>
    <w:rsid w:val="00632CF7"/>
    <w:rsid w:val="00641961"/>
    <w:rsid w:val="00643273"/>
    <w:rsid w:val="00651173"/>
    <w:rsid w:val="00671EE9"/>
    <w:rsid w:val="0068383A"/>
    <w:rsid w:val="00686E36"/>
    <w:rsid w:val="0069338E"/>
    <w:rsid w:val="006A08AB"/>
    <w:rsid w:val="006A4567"/>
    <w:rsid w:val="006D584C"/>
    <w:rsid w:val="006D6AE5"/>
    <w:rsid w:val="006E374B"/>
    <w:rsid w:val="006F732F"/>
    <w:rsid w:val="007052AA"/>
    <w:rsid w:val="007069F2"/>
    <w:rsid w:val="007251EC"/>
    <w:rsid w:val="007611E8"/>
    <w:rsid w:val="00763889"/>
    <w:rsid w:val="00766ECA"/>
    <w:rsid w:val="00767343"/>
    <w:rsid w:val="0078494A"/>
    <w:rsid w:val="007859C2"/>
    <w:rsid w:val="007C1B65"/>
    <w:rsid w:val="007C4416"/>
    <w:rsid w:val="007E3B2A"/>
    <w:rsid w:val="007E4618"/>
    <w:rsid w:val="007F306C"/>
    <w:rsid w:val="007F3F58"/>
    <w:rsid w:val="007F4A3B"/>
    <w:rsid w:val="0081591E"/>
    <w:rsid w:val="008425D6"/>
    <w:rsid w:val="008564C1"/>
    <w:rsid w:val="00857F1E"/>
    <w:rsid w:val="008619CC"/>
    <w:rsid w:val="008748C2"/>
    <w:rsid w:val="00891900"/>
    <w:rsid w:val="00891CB1"/>
    <w:rsid w:val="00896118"/>
    <w:rsid w:val="008A76DA"/>
    <w:rsid w:val="008B24A4"/>
    <w:rsid w:val="008D066B"/>
    <w:rsid w:val="008D12EC"/>
    <w:rsid w:val="008D34D2"/>
    <w:rsid w:val="008E6653"/>
    <w:rsid w:val="009005F2"/>
    <w:rsid w:val="00902A1F"/>
    <w:rsid w:val="00904F49"/>
    <w:rsid w:val="00911C21"/>
    <w:rsid w:val="00912521"/>
    <w:rsid w:val="00916980"/>
    <w:rsid w:val="00931179"/>
    <w:rsid w:val="009673D9"/>
    <w:rsid w:val="00974DF8"/>
    <w:rsid w:val="009A671B"/>
    <w:rsid w:val="009C2DD0"/>
    <w:rsid w:val="00A26D57"/>
    <w:rsid w:val="00A3213B"/>
    <w:rsid w:val="00A36A78"/>
    <w:rsid w:val="00A37700"/>
    <w:rsid w:val="00A40A70"/>
    <w:rsid w:val="00A62061"/>
    <w:rsid w:val="00A620AE"/>
    <w:rsid w:val="00A652D9"/>
    <w:rsid w:val="00A737C5"/>
    <w:rsid w:val="00A82750"/>
    <w:rsid w:val="00AB001A"/>
    <w:rsid w:val="00AB10D4"/>
    <w:rsid w:val="00AB5028"/>
    <w:rsid w:val="00AC754A"/>
    <w:rsid w:val="00AD0509"/>
    <w:rsid w:val="00AD6F81"/>
    <w:rsid w:val="00AE1776"/>
    <w:rsid w:val="00AE6FBA"/>
    <w:rsid w:val="00AF26B7"/>
    <w:rsid w:val="00AF3754"/>
    <w:rsid w:val="00AF6A1D"/>
    <w:rsid w:val="00B0196C"/>
    <w:rsid w:val="00B43879"/>
    <w:rsid w:val="00B76AF4"/>
    <w:rsid w:val="00B80B9F"/>
    <w:rsid w:val="00B83E3F"/>
    <w:rsid w:val="00BC5586"/>
    <w:rsid w:val="00BC5A2A"/>
    <w:rsid w:val="00BF6807"/>
    <w:rsid w:val="00BF77DE"/>
    <w:rsid w:val="00C02971"/>
    <w:rsid w:val="00C162A0"/>
    <w:rsid w:val="00C173E3"/>
    <w:rsid w:val="00C2688C"/>
    <w:rsid w:val="00C36C28"/>
    <w:rsid w:val="00C43E97"/>
    <w:rsid w:val="00C565B1"/>
    <w:rsid w:val="00C852B3"/>
    <w:rsid w:val="00C85832"/>
    <w:rsid w:val="00C91942"/>
    <w:rsid w:val="00CC1F4F"/>
    <w:rsid w:val="00CD2595"/>
    <w:rsid w:val="00CE0905"/>
    <w:rsid w:val="00CE4380"/>
    <w:rsid w:val="00CE647A"/>
    <w:rsid w:val="00D00802"/>
    <w:rsid w:val="00D153CF"/>
    <w:rsid w:val="00D22CB9"/>
    <w:rsid w:val="00D23ADF"/>
    <w:rsid w:val="00D34804"/>
    <w:rsid w:val="00D34E4F"/>
    <w:rsid w:val="00D453B9"/>
    <w:rsid w:val="00D74261"/>
    <w:rsid w:val="00D93583"/>
    <w:rsid w:val="00DA2246"/>
    <w:rsid w:val="00DB2B45"/>
    <w:rsid w:val="00DB48E5"/>
    <w:rsid w:val="00DB6C67"/>
    <w:rsid w:val="00DD7651"/>
    <w:rsid w:val="00DE3474"/>
    <w:rsid w:val="00E05E4E"/>
    <w:rsid w:val="00E1111D"/>
    <w:rsid w:val="00E168C3"/>
    <w:rsid w:val="00E247A2"/>
    <w:rsid w:val="00E2541A"/>
    <w:rsid w:val="00E3014E"/>
    <w:rsid w:val="00E33EEE"/>
    <w:rsid w:val="00E41FF9"/>
    <w:rsid w:val="00E507EC"/>
    <w:rsid w:val="00E9052F"/>
    <w:rsid w:val="00E94EA0"/>
    <w:rsid w:val="00EA101E"/>
    <w:rsid w:val="00EA6DC2"/>
    <w:rsid w:val="00EA7871"/>
    <w:rsid w:val="00EB1A7C"/>
    <w:rsid w:val="00EB4446"/>
    <w:rsid w:val="00EB5A90"/>
    <w:rsid w:val="00EB7A6D"/>
    <w:rsid w:val="00EC3A84"/>
    <w:rsid w:val="00EC6AB1"/>
    <w:rsid w:val="00ED1AA3"/>
    <w:rsid w:val="00ED6823"/>
    <w:rsid w:val="00EE4413"/>
    <w:rsid w:val="00EE4434"/>
    <w:rsid w:val="00EE7581"/>
    <w:rsid w:val="00EF205B"/>
    <w:rsid w:val="00EF736C"/>
    <w:rsid w:val="00F03A18"/>
    <w:rsid w:val="00F17DF4"/>
    <w:rsid w:val="00F251AB"/>
    <w:rsid w:val="00F2547C"/>
    <w:rsid w:val="00F36062"/>
    <w:rsid w:val="00F45B8C"/>
    <w:rsid w:val="00F474A8"/>
    <w:rsid w:val="00F522E2"/>
    <w:rsid w:val="00F533BF"/>
    <w:rsid w:val="00F75ED5"/>
    <w:rsid w:val="00F86B82"/>
    <w:rsid w:val="00FB68FD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388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D22CB9"/>
    <w:pPr>
      <w:keepNext/>
      <w:spacing w:before="432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BodyText"/>
    <w:next w:val="Normal"/>
    <w:qFormat/>
    <w:rsid w:val="007C4416"/>
    <w:pPr>
      <w:spacing w:before="960" w:after="2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6210"/>
    <w:pPr>
      <w:spacing w:line="480" w:lineRule="auto"/>
    </w:pPr>
  </w:style>
  <w:style w:type="paragraph" w:styleId="Header">
    <w:name w:val="head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paragraph" w:customStyle="1" w:styleId="ChapterName">
    <w:name w:val="Chapter Name"/>
    <w:basedOn w:val="Heading3"/>
    <w:rsid w:val="007C4416"/>
  </w:style>
  <w:style w:type="character" w:styleId="PlaceholderText">
    <w:name w:val="Placeholder Text"/>
    <w:basedOn w:val="DefaultParagraphFont"/>
    <w:uiPriority w:val="99"/>
    <w:semiHidden/>
    <w:rsid w:val="0051754F"/>
    <w:rPr>
      <w:color w:val="808080"/>
    </w:rPr>
  </w:style>
  <w:style w:type="paragraph" w:styleId="BalloonText">
    <w:name w:val="Balloon Text"/>
    <w:basedOn w:val="Normal"/>
    <w:link w:val="BalloonTextChar"/>
    <w:rsid w:val="00517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75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B50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737C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rsid w:val="004F588F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4F588F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rsid w:val="00EA101E"/>
    <w:rPr>
      <w:sz w:val="18"/>
      <w:szCs w:val="18"/>
    </w:rPr>
  </w:style>
  <w:style w:type="paragraph" w:styleId="CommentText">
    <w:name w:val="annotation text"/>
    <w:basedOn w:val="Normal"/>
    <w:link w:val="CommentTextChar"/>
    <w:rsid w:val="00EA101E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EA10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A10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A101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D22CB9"/>
    <w:pPr>
      <w:keepNext/>
      <w:spacing w:before="432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BodyText"/>
    <w:next w:val="Normal"/>
    <w:qFormat/>
    <w:rsid w:val="007C4416"/>
    <w:pPr>
      <w:spacing w:before="960" w:after="2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6210"/>
    <w:pPr>
      <w:spacing w:line="480" w:lineRule="auto"/>
    </w:pPr>
  </w:style>
  <w:style w:type="paragraph" w:styleId="Header">
    <w:name w:val="head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paragraph" w:customStyle="1" w:styleId="ChapterName">
    <w:name w:val="Chapter Name"/>
    <w:basedOn w:val="Heading3"/>
    <w:rsid w:val="007C4416"/>
  </w:style>
  <w:style w:type="character" w:styleId="PlaceholderText">
    <w:name w:val="Placeholder Text"/>
    <w:basedOn w:val="DefaultParagraphFont"/>
    <w:uiPriority w:val="99"/>
    <w:semiHidden/>
    <w:rsid w:val="0051754F"/>
    <w:rPr>
      <w:color w:val="808080"/>
    </w:rPr>
  </w:style>
  <w:style w:type="paragraph" w:styleId="BalloonText">
    <w:name w:val="Balloon Text"/>
    <w:basedOn w:val="Normal"/>
    <w:link w:val="BalloonTextChar"/>
    <w:rsid w:val="00517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75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B50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737C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rsid w:val="004F588F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4F588F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rsid w:val="00EA101E"/>
    <w:rPr>
      <w:sz w:val="18"/>
      <w:szCs w:val="18"/>
    </w:rPr>
  </w:style>
  <w:style w:type="paragraph" w:styleId="CommentText">
    <w:name w:val="annotation text"/>
    <w:basedOn w:val="Normal"/>
    <w:link w:val="CommentTextChar"/>
    <w:rsid w:val="00EA101E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EA10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A10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A101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Julien.moreau.mathi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3s:yr1l7wr51bnbzv3fsdyrh_5c0000gn:T:TC10263529999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A63D18AA9A774CA7AD20E2709A8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46698-894F-A947-AD51-42F7FE70364B}"/>
      </w:docPartPr>
      <w:docPartBody>
        <w:p w:rsidR="00E21DBA" w:rsidRDefault="00E21DBA">
          <w:pPr>
            <w:pStyle w:val="8FA63D18AA9A774CA7AD20E2709A811C"/>
          </w:pPr>
          <w:r>
            <w:t>Your Name</w:t>
          </w:r>
        </w:p>
      </w:docPartBody>
    </w:docPart>
    <w:docPart>
      <w:docPartPr>
        <w:name w:val="F368A346167D574CB62AB946DD51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4FBE0-0130-544C-B7EE-3A9C6F0D885E}"/>
      </w:docPartPr>
      <w:docPartBody>
        <w:p w:rsidR="00E21DBA" w:rsidRDefault="00E21DBA">
          <w:pPr>
            <w:pStyle w:val="F368A346167D574CB62AB946DD51179E"/>
          </w:pPr>
          <w:r w:rsidRPr="007F7C2F">
            <w:rPr>
              <w:rStyle w:val="PlaceholderText"/>
            </w:rPr>
            <w:t>Click here to enter text.</w:t>
          </w:r>
        </w:p>
      </w:docPartBody>
    </w:docPart>
    <w:docPart>
      <w:docPartPr>
        <w:name w:val="E89DA91C2D5F8A429D7F0D7B5F1D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F971-7D64-9643-8E45-8F1A8563E534}"/>
      </w:docPartPr>
      <w:docPartBody>
        <w:p w:rsidR="00E21DBA" w:rsidRDefault="00E21DBA" w:rsidP="00E21DBA">
          <w:pPr>
            <w:pStyle w:val="E89DA91C2D5F8A429D7F0D7B5F1DF322"/>
          </w:pPr>
          <w:r w:rsidRPr="007F7C2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BA"/>
    <w:rsid w:val="00217079"/>
    <w:rsid w:val="00E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63D18AA9A774CA7AD20E2709A811C">
    <w:name w:val="8FA63D18AA9A774CA7AD20E2709A811C"/>
  </w:style>
  <w:style w:type="paragraph" w:customStyle="1" w:styleId="45BFB60D08D02749ABA8707C78CD612C">
    <w:name w:val="45BFB60D08D02749ABA8707C78CD612C"/>
  </w:style>
  <w:style w:type="character" w:styleId="PlaceholderText">
    <w:name w:val="Placeholder Text"/>
    <w:basedOn w:val="DefaultParagraphFont"/>
    <w:uiPriority w:val="99"/>
    <w:semiHidden/>
    <w:rsid w:val="00217079"/>
    <w:rPr>
      <w:color w:val="808080"/>
    </w:rPr>
  </w:style>
  <w:style w:type="paragraph" w:customStyle="1" w:styleId="F368A346167D574CB62AB946DD51179E">
    <w:name w:val="F368A346167D574CB62AB946DD51179E"/>
  </w:style>
  <w:style w:type="paragraph" w:customStyle="1" w:styleId="E89DA91C2D5F8A429D7F0D7B5F1DF322">
    <w:name w:val="E89DA91C2D5F8A429D7F0D7B5F1DF322"/>
    <w:rsid w:val="00E21DBA"/>
  </w:style>
  <w:style w:type="paragraph" w:customStyle="1" w:styleId="1AB5C25B996ADA45B4897C319E30BF6F">
    <w:name w:val="1AB5C25B996ADA45B4897C319E30BF6F"/>
    <w:rsid w:val="00217079"/>
  </w:style>
  <w:style w:type="paragraph" w:customStyle="1" w:styleId="3EC929B21371224AA5ADBD28401FE300">
    <w:name w:val="3EC929B21371224AA5ADBD28401FE300"/>
    <w:rsid w:val="002170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63D18AA9A774CA7AD20E2709A811C">
    <w:name w:val="8FA63D18AA9A774CA7AD20E2709A811C"/>
  </w:style>
  <w:style w:type="paragraph" w:customStyle="1" w:styleId="45BFB60D08D02749ABA8707C78CD612C">
    <w:name w:val="45BFB60D08D02749ABA8707C78CD612C"/>
  </w:style>
  <w:style w:type="character" w:styleId="PlaceholderText">
    <w:name w:val="Placeholder Text"/>
    <w:basedOn w:val="DefaultParagraphFont"/>
    <w:uiPriority w:val="99"/>
    <w:semiHidden/>
    <w:rsid w:val="00217079"/>
    <w:rPr>
      <w:color w:val="808080"/>
    </w:rPr>
  </w:style>
  <w:style w:type="paragraph" w:customStyle="1" w:styleId="F368A346167D574CB62AB946DD51179E">
    <w:name w:val="F368A346167D574CB62AB946DD51179E"/>
  </w:style>
  <w:style w:type="paragraph" w:customStyle="1" w:styleId="E89DA91C2D5F8A429D7F0D7B5F1DF322">
    <w:name w:val="E89DA91C2D5F8A429D7F0D7B5F1DF322"/>
    <w:rsid w:val="00E21DBA"/>
  </w:style>
  <w:style w:type="paragraph" w:customStyle="1" w:styleId="1AB5C25B996ADA45B4897C319E30BF6F">
    <w:name w:val="1AB5C25B996ADA45B4897C319E30BF6F"/>
    <w:rsid w:val="00217079"/>
  </w:style>
  <w:style w:type="paragraph" w:customStyle="1" w:styleId="3EC929B21371224AA5ADBD28401FE300">
    <w:name w:val="3EC929B21371224AA5ADBD28401FE300"/>
    <w:rsid w:val="00217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B418-7755-4861-BBA3-782A4EF43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16A08-A5C4-E842-9A6E-A13E989F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TC102635299990</Template>
  <TotalTime>44</TotalTime>
  <Pages>5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Name]</vt:lpstr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manuscript</dc:title>
  <dc:creator>Julien Moreau-Mathis</dc:creator>
  <cp:keywords/>
  <cp:lastModifiedBy>Julien Moreau-Mathis</cp:lastModifiedBy>
  <cp:revision>139</cp:revision>
  <dcterms:created xsi:type="dcterms:W3CDTF">2013-01-21T19:13:00Z</dcterms:created>
  <dcterms:modified xsi:type="dcterms:W3CDTF">2013-01-28T03:39:00Z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TC102635299990</vt:lpwstr>
  </property>
</Properties>
</file>