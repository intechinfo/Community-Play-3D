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F6DC4" w14:textId="77777777" w:rsidR="00075E2D" w:rsidRDefault="00E05EC4">
      <w:pPr>
        <w:pStyle w:val="Heading1"/>
      </w:pPr>
      <w:r>
        <w:t>The logo</w:t>
      </w:r>
    </w:p>
    <w:sdt>
      <w:sdtPr>
        <w:id w:val="9459735"/>
        <w:placeholder>
          <w:docPart w:val="5541AB74F8CF514DAE995C1C42BE68B8"/>
        </w:placeholder>
      </w:sdtPr>
      <w:sdtEndPr/>
      <w:sdtContent>
        <w:p w14:paraId="23809A34" w14:textId="0FD1F0DA" w:rsidR="00577628" w:rsidRDefault="00B906FC">
          <w:pPr>
            <w:pStyle w:val="BodyText"/>
          </w:pPr>
          <w:r w:rsidRPr="004D472C">
            <w:rPr>
              <w:b/>
            </w:rPr>
            <w:t>Color</w:t>
          </w:r>
          <w:r>
            <w:t>:</w:t>
          </w:r>
          <w:r w:rsidR="004D472C">
            <w:t xml:space="preserve"> White or Sepia</w:t>
          </w:r>
          <w:r w:rsidR="00176B4A">
            <w:t>. I think we must try white and sepia</w:t>
          </w:r>
          <w:r w:rsidR="007671F4">
            <w:t>.</w:t>
          </w:r>
        </w:p>
        <w:p w14:paraId="530CFD91" w14:textId="47F025C0" w:rsidR="00160B72" w:rsidRDefault="00B906FC">
          <w:pPr>
            <w:pStyle w:val="BodyText"/>
          </w:pPr>
          <w:r w:rsidRPr="004D472C">
            <w:rPr>
              <w:b/>
            </w:rPr>
            <w:t>Plan</w:t>
          </w:r>
          <w:r>
            <w:t>:</w:t>
          </w:r>
        </w:p>
        <w:p w14:paraId="3411F4F0" w14:textId="55CCC4DA" w:rsidR="00160B72" w:rsidRDefault="001D4A7F">
          <w:pPr>
            <w:pStyle w:val="BodyText"/>
          </w:pPr>
          <w:r>
            <w:t xml:space="preserve"> --------------------------------------------------------------------------------------------------------------------------------------------------------------</w:t>
          </w:r>
          <w:r w:rsidR="00160B72">
            <w:t>--------------------------------------------------------</w:t>
          </w:r>
        </w:p>
        <w:p w14:paraId="40FCE87E" w14:textId="6EE18B53" w:rsidR="00577628" w:rsidRDefault="00577628" w:rsidP="00577628">
          <w:pPr>
            <w:pStyle w:val="BodyText"/>
            <w:pBdr>
              <w:bottom w:val="single" w:sz="6" w:space="1" w:color="auto"/>
            </w:pBdr>
            <w:jc w:val="center"/>
          </w:pPr>
          <w:r>
            <w:t>REA.T.H</w:t>
          </w:r>
          <w:r>
            <w:br/>
            <w:t>Prologue Editon</w:t>
          </w:r>
        </w:p>
        <w:p w14:paraId="3981D88D" w14:textId="77777777" w:rsidR="0004493F" w:rsidRDefault="0004493F" w:rsidP="00577628">
          <w:pPr>
            <w:pStyle w:val="BodyText"/>
            <w:pBdr>
              <w:bottom w:val="single" w:sz="6" w:space="1" w:color="auto"/>
            </w:pBdr>
            <w:jc w:val="center"/>
          </w:pPr>
        </w:p>
        <w:p w14:paraId="10B2F0C4" w14:textId="41B666A0" w:rsidR="00075E2D" w:rsidRDefault="0063135D">
          <w:pPr>
            <w:pStyle w:val="BodyText"/>
          </w:pPr>
          <w:r>
            <w:br/>
          </w:r>
          <w:r w:rsidR="002F3A37" w:rsidRPr="004D472C">
            <w:rPr>
              <w:b/>
            </w:rPr>
            <w:t>Visual</w:t>
          </w:r>
          <w:r w:rsidR="002F3A37">
            <w:t>:</w:t>
          </w:r>
          <w:r w:rsidR="001732D9">
            <w:t xml:space="preserve"> </w:t>
          </w:r>
          <w:r>
            <w:t>Effect like an old TV</w:t>
          </w:r>
          <w:r w:rsidR="006D0D67">
            <w:t xml:space="preserve">, to mean </w:t>
          </w:r>
          <w:r w:rsidR="00EE4838">
            <w:t xml:space="preserve">the game doesn’t take place in future and past. </w:t>
          </w:r>
          <w:r w:rsidR="00E71CB6">
            <w:t xml:space="preserve">Imagine an old TV </w:t>
          </w:r>
          <w:r w:rsidR="00E903E8">
            <w:t xml:space="preserve">powering </w:t>
          </w:r>
          <w:r w:rsidR="007F700E">
            <w:t>off;</w:t>
          </w:r>
          <w:r w:rsidR="00E71CB6">
            <w:t xml:space="preserve"> it takes a </w:t>
          </w:r>
          <w:r w:rsidR="007F700E">
            <w:t>second</w:t>
          </w:r>
          <w:r w:rsidR="00E71CB6">
            <w:t xml:space="preserve"> to </w:t>
          </w:r>
          <w:r w:rsidR="00DD2614">
            <w:t>power</w:t>
          </w:r>
          <w:r w:rsidR="00E71CB6">
            <w:t xml:space="preserve"> off</w:t>
          </w:r>
          <w:r w:rsidR="00EC4792">
            <w:t>, the logo takes the 0</w:t>
          </w:r>
          <w:r w:rsidR="005D7CFF">
            <w:t>.001-second</w:t>
          </w:r>
          <w:r w:rsidR="00EC4792">
            <w:t xml:space="preserve"> of this.</w:t>
          </w:r>
        </w:p>
      </w:sdtContent>
    </w:sdt>
    <w:p w14:paraId="3BCB4CA5" w14:textId="2ECD2A09" w:rsidR="00075E2D" w:rsidRDefault="00D36E0A">
      <w:pPr>
        <w:pStyle w:val="Heading1"/>
      </w:pPr>
      <w:r>
        <w:t>Soundtracks</w:t>
      </w:r>
    </w:p>
    <w:p w14:paraId="5DB1FC77" w14:textId="2E3E0879" w:rsidR="00922872" w:rsidRPr="00922872" w:rsidRDefault="00BA2711" w:rsidP="00922872">
      <w:pPr>
        <w:pStyle w:val="BodyText"/>
      </w:pPr>
      <w:r>
        <w:t xml:space="preserve">Instruments identify REA.T.H </w:t>
      </w:r>
      <w:r w:rsidR="00237D00">
        <w:t>Soundtracks:</w:t>
      </w:r>
      <w:r w:rsidR="00AB5DB4">
        <w:t xml:space="preserve"> </w:t>
      </w:r>
      <w:r w:rsidR="00C320E2">
        <w:t xml:space="preserve">Trombones, </w:t>
      </w:r>
      <w:r w:rsidR="003671FF">
        <w:t xml:space="preserve">French </w:t>
      </w:r>
      <w:r w:rsidR="00C320E2">
        <w:t xml:space="preserve">Horns, Solo </w:t>
      </w:r>
      <w:r w:rsidR="00E91C11">
        <w:t>Soprano</w:t>
      </w:r>
      <w:r w:rsidR="00C320E2">
        <w:t xml:space="preserve"> and Solo Violin</w:t>
      </w:r>
      <w:r w:rsidR="00E91C11">
        <w:t>, rare in video games soundtracks.</w:t>
      </w:r>
      <w:r w:rsidR="00A21BA8">
        <w:t xml:space="preserve"> Indeed </w:t>
      </w:r>
      <w:r w:rsidR="00DE70AE">
        <w:t xml:space="preserve">the choirs will </w:t>
      </w:r>
      <w:r w:rsidR="00135458">
        <w:t>be present in soundtracks: basses choirs.</w:t>
      </w:r>
      <w:bookmarkStart w:id="0" w:name="_GoBack"/>
      <w:bookmarkEnd w:id="0"/>
    </w:p>
    <w:p w14:paraId="01482DB0" w14:textId="032F197F" w:rsidR="00075E2D" w:rsidRDefault="00135458">
      <w:pPr>
        <w:pStyle w:val="Heading2"/>
      </w:pPr>
      <w:sdt>
        <w:sdtPr>
          <w:id w:val="9459739"/>
          <w:placeholder>
            <w:docPart w:val="D531519A58DE5940852897A4A1325C98"/>
          </w:placeholder>
        </w:sdtPr>
        <w:sdtEndPr/>
        <w:sdtContent>
          <w:r w:rsidR="004B78CD">
            <w:t>Soundtracks</w:t>
          </w:r>
          <w:r w:rsidR="008F35D8">
            <w:t xml:space="preserve"> list</w:t>
          </w:r>
        </w:sdtContent>
      </w:sdt>
      <w:r w:rsidR="00086D53">
        <w:tab/>
      </w:r>
      <w:r w:rsidR="00E55410">
        <w:t>Track N</w:t>
      </w:r>
      <w:r w:rsidR="00981AE6">
        <w:t>°1</w:t>
      </w:r>
    </w:p>
    <w:sdt>
      <w:sdtPr>
        <w:id w:val="9459741"/>
        <w:placeholder>
          <w:docPart w:val="B89E362417547E418C1DE4A73AAFEAE1"/>
        </w:placeholder>
      </w:sdtPr>
      <w:sdtEndPr/>
      <w:sdtContent>
        <w:p w14:paraId="68049E6B" w14:textId="613458F9" w:rsidR="00075E2D" w:rsidRDefault="008D4457" w:rsidP="002A177A">
          <w:pPr>
            <w:pStyle w:val="ListBullet"/>
          </w:pPr>
          <w:r>
            <w:t>First parameter for soundtrack N°1</w:t>
          </w:r>
        </w:p>
      </w:sdtContent>
    </w:sdt>
    <w:p w14:paraId="143E6B8E" w14:textId="4EAB2DAD" w:rsidR="00075E2D" w:rsidRDefault="00493A50">
      <w:pPr>
        <w:pStyle w:val="Heading1"/>
      </w:pPr>
      <w:r>
        <w:t>The main character</w:t>
      </w:r>
    </w:p>
    <w:p w14:paraId="13F567BB" w14:textId="18850FC4" w:rsidR="00075E2D" w:rsidRDefault="00DE3609">
      <w:r>
        <w:t>The main character must represent the game REA.T.H.</w:t>
      </w:r>
      <w:r w:rsidR="001D383C">
        <w:t xml:space="preserve"> </w:t>
      </w:r>
      <w:r w:rsidR="00E90BEB">
        <w:t>He</w:t>
      </w:r>
      <w:r w:rsidR="001D383C">
        <w:t xml:space="preserve"> will appear on all the papers, maybe because he is the hero and he is the character the player will control.</w:t>
      </w:r>
    </w:p>
    <w:p w14:paraId="4A04E088" w14:textId="77777777" w:rsidR="00B35E41" w:rsidRDefault="00B35E41"/>
    <w:p w14:paraId="2AC323AA" w14:textId="60A2B493" w:rsidR="00AF3CD5" w:rsidRDefault="00B35E41">
      <w:r>
        <w:t xml:space="preserve">The main character must follow a strict </w:t>
      </w:r>
      <w:r w:rsidR="00F71A5B">
        <w:t>visual style.</w:t>
      </w:r>
    </w:p>
    <w:p w14:paraId="1C4D35CB" w14:textId="7F91C73A" w:rsidR="001F123B" w:rsidRDefault="001F123B"/>
    <w:p w14:paraId="1694F036" w14:textId="0C2DEEF2" w:rsidR="001F123B" w:rsidRDefault="001F123B">
      <w:r w:rsidRPr="000F710C">
        <w:rPr>
          <w:b/>
        </w:rPr>
        <w:t>The clothes</w:t>
      </w:r>
      <w:r>
        <w:t xml:space="preserve">: </w:t>
      </w:r>
      <w:r w:rsidR="00F030B5">
        <w:t xml:space="preserve">Dark </w:t>
      </w:r>
      <w:r w:rsidR="008F0E7F">
        <w:t xml:space="preserve">clothes: an almost black jean </w:t>
      </w:r>
      <w:r w:rsidR="005C639B">
        <w:t xml:space="preserve">(I have an example in my </w:t>
      </w:r>
      <w:r w:rsidR="00ED6D50">
        <w:t>apartment</w:t>
      </w:r>
      <w:r w:rsidR="005C639B">
        <w:t xml:space="preserve">), a </w:t>
      </w:r>
      <w:r w:rsidR="0057152F">
        <w:t>shirt (please confirm this word)</w:t>
      </w:r>
      <w:r w:rsidR="00A248D9">
        <w:t xml:space="preserve">, </w:t>
      </w:r>
      <w:r w:rsidR="00331B14">
        <w:t>and a</w:t>
      </w:r>
      <w:r w:rsidR="00A248D9">
        <w:t xml:space="preserve"> costume jacket, a</w:t>
      </w:r>
      <w:r w:rsidR="00472C12">
        <w:t>lso a tie</w:t>
      </w:r>
      <w:r w:rsidR="00604964">
        <w:t xml:space="preserve">. </w:t>
      </w:r>
      <w:r w:rsidR="00E3553D">
        <w:t>I can inspire you</w:t>
      </w:r>
      <w:r w:rsidR="0004554E">
        <w:t xml:space="preserve"> on the video where I present the “Dream of friends”.</w:t>
      </w:r>
      <w:r w:rsidR="00024671">
        <w:t xml:space="preserve"> I don’t want me in the game, but the same kind of people. The main character must </w:t>
      </w:r>
      <w:r w:rsidR="00E468DE">
        <w:t>be like a true inspector. I’ll try to find an example.</w:t>
      </w:r>
    </w:p>
    <w:p w14:paraId="056150DC" w14:textId="3FDA467A" w:rsidR="00AF3CD5" w:rsidRDefault="00AF3CD5"/>
    <w:sectPr w:rsidR="00AF3CD5" w:rsidSect="00075E2D">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DB616" w14:textId="77777777" w:rsidR="001F31C4" w:rsidRDefault="001F31C4">
      <w:pPr>
        <w:spacing w:line="240" w:lineRule="auto"/>
      </w:pPr>
      <w:r>
        <w:separator/>
      </w:r>
    </w:p>
  </w:endnote>
  <w:endnote w:type="continuationSeparator" w:id="0">
    <w:p w14:paraId="1BA20BC7" w14:textId="77777777" w:rsidR="001F31C4" w:rsidRDefault="001F3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97851" w14:textId="77777777" w:rsidR="00075E2D" w:rsidRDefault="008A1340">
    <w:pPr>
      <w:pStyle w:val="Footer"/>
    </w:pPr>
    <w:r>
      <w:fldChar w:fldCharType="begin"/>
    </w:r>
    <w:r>
      <w:instrText xml:space="preserve"> Page </w:instrText>
    </w:r>
    <w:r>
      <w:fldChar w:fldCharType="separate"/>
    </w:r>
    <w:r w:rsidR="002A177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9369E" w14:textId="77777777" w:rsidR="001F31C4" w:rsidRDefault="001F31C4">
      <w:pPr>
        <w:spacing w:line="240" w:lineRule="auto"/>
      </w:pPr>
      <w:r>
        <w:separator/>
      </w:r>
    </w:p>
  </w:footnote>
  <w:footnote w:type="continuationSeparator" w:id="0">
    <w:p w14:paraId="4A212BBF" w14:textId="77777777" w:rsidR="001F31C4" w:rsidRDefault="001F31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5E2D" w14:paraId="74E4E735" w14:textId="77777777">
      <w:tc>
        <w:tcPr>
          <w:tcW w:w="8298" w:type="dxa"/>
          <w:vAlign w:val="center"/>
        </w:tcPr>
        <w:p w14:paraId="535B03BD" w14:textId="77777777" w:rsidR="00075E2D" w:rsidRDefault="00075E2D">
          <w:pPr>
            <w:pStyle w:val="Title"/>
          </w:pPr>
        </w:p>
      </w:tc>
      <w:tc>
        <w:tcPr>
          <w:tcW w:w="2718" w:type="dxa"/>
          <w:vAlign w:val="center"/>
        </w:tcPr>
        <w:p w14:paraId="65AB3A35" w14:textId="77777777" w:rsidR="00075E2D" w:rsidRDefault="00086D53">
          <w:pPr>
            <w:pStyle w:val="Boxes"/>
          </w:pPr>
          <w:r>
            <w:rPr>
              <w:noProof/>
            </w:rPr>
            <w:drawing>
              <wp:inline distT="0" distB="0" distL="0" distR="0" wp14:anchorId="732B04F8" wp14:editId="546AA3FD">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A221188" wp14:editId="2807421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97FEC63" wp14:editId="7B9C5EFD">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8F505A0" wp14:editId="2AE58C64">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34793D2" wp14:editId="2BFEC1AC">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C86C1EF" w14:textId="77777777" w:rsidR="00075E2D" w:rsidRDefault="00075E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5E2D" w14:paraId="529B3A49" w14:textId="77777777">
      <w:tc>
        <w:tcPr>
          <w:tcW w:w="8298" w:type="dxa"/>
          <w:vAlign w:val="center"/>
        </w:tcPr>
        <w:p w14:paraId="3723DCCC" w14:textId="77777777" w:rsidR="00075E2D" w:rsidRDefault="00FA00F5">
          <w:pPr>
            <w:pStyle w:val="Title"/>
          </w:pPr>
          <w:r>
            <w:fldChar w:fldCharType="begin"/>
          </w:r>
          <w:r w:rsidR="00086D53">
            <w:instrText xml:space="preserve"> PLACEHOLDER </w:instrText>
          </w:r>
          <w:r>
            <w:fldChar w:fldCharType="begin"/>
          </w:r>
          <w:r w:rsidR="00086D53">
            <w:instrText xml:space="preserve"> IF </w:instrText>
          </w:r>
          <w:r w:rsidR="00135458">
            <w:fldChar w:fldCharType="begin"/>
          </w:r>
          <w:r w:rsidR="00135458">
            <w:instrText xml:space="preserve"> USERNAME </w:instrText>
          </w:r>
          <w:r w:rsidR="00135458">
            <w:fldChar w:fldCharType="separate"/>
          </w:r>
          <w:r w:rsidR="001F31C4">
            <w:rPr>
              <w:noProof/>
            </w:rPr>
            <w:instrText>Julien Moreau-Mathis</w:instrText>
          </w:r>
          <w:r w:rsidR="00135458">
            <w:rPr>
              <w:noProof/>
            </w:rPr>
            <w:fldChar w:fldCharType="end"/>
          </w:r>
          <w:r w:rsidR="00086D53">
            <w:instrText xml:space="preserve">="" "[Your Name]" </w:instrText>
          </w:r>
          <w:r w:rsidR="00135458">
            <w:fldChar w:fldCharType="begin"/>
          </w:r>
          <w:r w:rsidR="00135458">
            <w:instrText xml:space="preserve"> USERNAME </w:instrText>
          </w:r>
          <w:r w:rsidR="00135458">
            <w:fldChar w:fldCharType="separate"/>
          </w:r>
          <w:r w:rsidR="001F31C4">
            <w:rPr>
              <w:noProof/>
            </w:rPr>
            <w:instrText>Julien Moreau-Mathis</w:instrText>
          </w:r>
          <w:r w:rsidR="00135458">
            <w:rPr>
              <w:noProof/>
            </w:rPr>
            <w:fldChar w:fldCharType="end"/>
          </w:r>
          <w:r>
            <w:fldChar w:fldCharType="separate"/>
          </w:r>
          <w:r w:rsidR="001F31C4">
            <w:rPr>
              <w:noProof/>
            </w:rPr>
            <w:instrText>Julien Moreau-Mathis</w:instrText>
          </w:r>
          <w:r>
            <w:fldChar w:fldCharType="end"/>
          </w:r>
          <w:r w:rsidR="00086D53">
            <w:instrText xml:space="preserve"> \* MERGEFORMAT</w:instrText>
          </w:r>
          <w:r>
            <w:fldChar w:fldCharType="separate"/>
          </w:r>
          <w:r w:rsidR="00135458">
            <w:t xml:space="preserve">Julien </w:t>
          </w:r>
          <w:r w:rsidR="00135458">
            <w:rPr>
              <w:noProof/>
            </w:rPr>
            <w:t>Moreau-Mathis</w:t>
          </w:r>
          <w:r>
            <w:fldChar w:fldCharType="end"/>
          </w:r>
        </w:p>
      </w:tc>
      <w:tc>
        <w:tcPr>
          <w:tcW w:w="2718" w:type="dxa"/>
          <w:vAlign w:val="center"/>
        </w:tcPr>
        <w:p w14:paraId="75DA4BCF" w14:textId="77777777" w:rsidR="00075E2D" w:rsidRDefault="00086D53">
          <w:pPr>
            <w:pStyle w:val="Boxes"/>
          </w:pPr>
          <w:r>
            <w:rPr>
              <w:noProof/>
            </w:rPr>
            <w:drawing>
              <wp:inline distT="0" distB="0" distL="0" distR="0" wp14:anchorId="6758A9EA" wp14:editId="4F7B6C52">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CF7585C" wp14:editId="4805A1B4">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B195FE4" wp14:editId="37807E14">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718D58" wp14:editId="3A485F22">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5765FFD" wp14:editId="294D2F13">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817E68D" w14:textId="77777777" w:rsidR="00075E2D" w:rsidRDefault="001F31C4">
    <w:pPr>
      <w:pStyle w:val="ContactDetails"/>
    </w:pPr>
    <w:r>
      <w:t>France,</w:t>
    </w:r>
    <w:r w:rsidR="00086D53">
      <w:t xml:space="preserve"> E-Mail: </w:t>
    </w:r>
    <w:r>
      <w:t>Julien.moreau.mathis@gmail.com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F31C4"/>
    <w:rsid w:val="00024671"/>
    <w:rsid w:val="0004493F"/>
    <w:rsid w:val="0004554E"/>
    <w:rsid w:val="00075E2D"/>
    <w:rsid w:val="00086D53"/>
    <w:rsid w:val="000F710C"/>
    <w:rsid w:val="00135458"/>
    <w:rsid w:val="00160B72"/>
    <w:rsid w:val="001732D9"/>
    <w:rsid w:val="00176B4A"/>
    <w:rsid w:val="001D383C"/>
    <w:rsid w:val="001D4A7F"/>
    <w:rsid w:val="001F123B"/>
    <w:rsid w:val="001F31C4"/>
    <w:rsid w:val="00237D00"/>
    <w:rsid w:val="002A177A"/>
    <w:rsid w:val="002F3A37"/>
    <w:rsid w:val="00331B14"/>
    <w:rsid w:val="003671FF"/>
    <w:rsid w:val="00367F34"/>
    <w:rsid w:val="003D270A"/>
    <w:rsid w:val="003F46D4"/>
    <w:rsid w:val="004525CA"/>
    <w:rsid w:val="00472C12"/>
    <w:rsid w:val="00493A50"/>
    <w:rsid w:val="004B78CD"/>
    <w:rsid w:val="004D472C"/>
    <w:rsid w:val="004E3669"/>
    <w:rsid w:val="00563A75"/>
    <w:rsid w:val="0057152F"/>
    <w:rsid w:val="00577628"/>
    <w:rsid w:val="005C405A"/>
    <w:rsid w:val="005C639B"/>
    <w:rsid w:val="005D7CFF"/>
    <w:rsid w:val="00604964"/>
    <w:rsid w:val="0063135D"/>
    <w:rsid w:val="006D0D67"/>
    <w:rsid w:val="00733E0A"/>
    <w:rsid w:val="007671F4"/>
    <w:rsid w:val="007F700E"/>
    <w:rsid w:val="008A1340"/>
    <w:rsid w:val="008B712C"/>
    <w:rsid w:val="008D4457"/>
    <w:rsid w:val="008F0E7F"/>
    <w:rsid w:val="008F35D8"/>
    <w:rsid w:val="00903151"/>
    <w:rsid w:val="00922872"/>
    <w:rsid w:val="00974B9C"/>
    <w:rsid w:val="00981AE6"/>
    <w:rsid w:val="00A21BA8"/>
    <w:rsid w:val="00A248D9"/>
    <w:rsid w:val="00AB5DB4"/>
    <w:rsid w:val="00AF3CD5"/>
    <w:rsid w:val="00B35E41"/>
    <w:rsid w:val="00B906FC"/>
    <w:rsid w:val="00BA2711"/>
    <w:rsid w:val="00BE2BC8"/>
    <w:rsid w:val="00C320E2"/>
    <w:rsid w:val="00C87FD5"/>
    <w:rsid w:val="00CE1066"/>
    <w:rsid w:val="00D36E0A"/>
    <w:rsid w:val="00D548A5"/>
    <w:rsid w:val="00DD2614"/>
    <w:rsid w:val="00DE3609"/>
    <w:rsid w:val="00DE70AE"/>
    <w:rsid w:val="00E05EC4"/>
    <w:rsid w:val="00E3553D"/>
    <w:rsid w:val="00E468DE"/>
    <w:rsid w:val="00E55410"/>
    <w:rsid w:val="00E71CB6"/>
    <w:rsid w:val="00E903E8"/>
    <w:rsid w:val="00E90BEB"/>
    <w:rsid w:val="00E91C11"/>
    <w:rsid w:val="00EC4792"/>
    <w:rsid w:val="00ED6D50"/>
    <w:rsid w:val="00EE4838"/>
    <w:rsid w:val="00F030B5"/>
    <w:rsid w:val="00F71A5B"/>
    <w:rsid w:val="00F94667"/>
    <w:rsid w:val="00FA00F5"/>
    <w:rsid w:val="00FE5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FFD10801EDBB434B85F8EC9A7109D1D8">
    <w:name w:val="FFD10801EDBB434B85F8EC9A7109D1D8"/>
    <w:rsid w:val="002A177A"/>
    <w:rPr>
      <w:sz w:val="24"/>
      <w:szCs w:val="24"/>
      <w:lang w:val="fr-FR"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FFD10801EDBB434B85F8EC9A7109D1D8">
    <w:name w:val="FFD10801EDBB434B85F8EC9A7109D1D8"/>
    <w:rsid w:val="002A177A"/>
    <w:rPr>
      <w:sz w:val="24"/>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41AB74F8CF514DAE995C1C42BE68B8"/>
        <w:category>
          <w:name w:val="General"/>
          <w:gallery w:val="placeholder"/>
        </w:category>
        <w:types>
          <w:type w:val="bbPlcHdr"/>
        </w:types>
        <w:behaviors>
          <w:behavior w:val="content"/>
        </w:behaviors>
        <w:guid w:val="{A93FC65D-DC3A-A840-BEF9-E14C94D605D4}"/>
      </w:docPartPr>
      <w:docPartBody>
        <w:p w:rsidR="000D221E" w:rsidRDefault="000D221E">
          <w:pPr>
            <w:pStyle w:val="5541AB74F8CF514DAE995C1C42BE68B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w:t>
          </w:r>
          <w:r>
            <w:rPr>
              <w:rStyle w:val="BodyTextChar"/>
            </w:rPr>
            <w:t xml:space="preserve"> pellentesque. Suspendisse tristique. Nulla facilisi. Pellentesque hendrerit tristique turpis. Pellentesque eget mi. Vestibulum a lacus.</w:t>
          </w:r>
        </w:p>
      </w:docPartBody>
    </w:docPart>
    <w:docPart>
      <w:docPartPr>
        <w:name w:val="D531519A58DE5940852897A4A1325C98"/>
        <w:category>
          <w:name w:val="General"/>
          <w:gallery w:val="placeholder"/>
        </w:category>
        <w:types>
          <w:type w:val="bbPlcHdr"/>
        </w:types>
        <w:behaviors>
          <w:behavior w:val="content"/>
        </w:behaviors>
        <w:guid w:val="{11D9B625-EA82-984F-AE97-8E760D2D74EC}"/>
      </w:docPartPr>
      <w:docPartBody>
        <w:p w:rsidR="000D221E" w:rsidRDefault="000D221E">
          <w:pPr>
            <w:pStyle w:val="D531519A58DE5940852897A4A1325C98"/>
          </w:pPr>
          <w:r>
            <w:t>Lorem ipsum dolor</w:t>
          </w:r>
        </w:p>
      </w:docPartBody>
    </w:docPart>
    <w:docPart>
      <w:docPartPr>
        <w:name w:val="B89E362417547E418C1DE4A73AAFEAE1"/>
        <w:category>
          <w:name w:val="General"/>
          <w:gallery w:val="placeholder"/>
        </w:category>
        <w:types>
          <w:type w:val="bbPlcHdr"/>
        </w:types>
        <w:behaviors>
          <w:behavior w:val="content"/>
        </w:behaviors>
        <w:guid w:val="{0AE68D8D-CA92-C448-9864-0410FB365A23}"/>
      </w:docPartPr>
      <w:docPartBody>
        <w:p w:rsidR="005619AC" w:rsidRDefault="000D221E">
          <w:pPr>
            <w:pStyle w:val="ListBullet"/>
          </w:pPr>
          <w:r>
            <w:t>Etiam cursus suscipit enim. Nulla facilisi. Integer eleifend diam eu diam. Donec dapibus enim sollici</w:t>
          </w:r>
          <w:r>
            <w:t>tudin nulla. Nam hendrerit. Nunc id nisi. Curabitur sed neque. Pellentesque placerat consequat pede.</w:t>
          </w:r>
        </w:p>
        <w:p w:rsidR="005619AC" w:rsidRDefault="000D221E">
          <w:pPr>
            <w:pStyle w:val="ListBullet"/>
          </w:pPr>
          <w:r>
            <w:t>Nullam dapibus elementum metus. Aenean libero sem, commodo euismod, imperdiet et, molestie vel, neque. Duis nec sapien eu pede consectetuer placerat.</w:t>
          </w:r>
        </w:p>
        <w:p w:rsidR="000D221E" w:rsidRDefault="000D221E">
          <w:pPr>
            <w:pStyle w:val="B89E362417547E418C1DE4A73AAFEAE1"/>
          </w:pPr>
          <w:r>
            <w:t>Pelle</w:t>
          </w:r>
          <w:r>
            <w:t>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21E"/>
    <w:rsid w:val="000D22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541AB74F8CF514DAE995C1C42BE68B8">
    <w:name w:val="5541AB74F8CF514DAE995C1C42BE68B8"/>
  </w:style>
  <w:style w:type="paragraph" w:customStyle="1" w:styleId="D531519A58DE5940852897A4A1325C98">
    <w:name w:val="D531519A58DE5940852897A4A1325C98"/>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val="en-US" w:eastAsia="en-US"/>
    </w:rPr>
  </w:style>
  <w:style w:type="paragraph" w:customStyle="1" w:styleId="B89E362417547E418C1DE4A73AAFEAE1">
    <w:name w:val="B89E362417547E418C1DE4A73AAFEAE1"/>
  </w:style>
  <w:style w:type="paragraph" w:customStyle="1" w:styleId="065FB1003E82B64987946424E6F78767">
    <w:name w:val="065FB1003E82B64987946424E6F78767"/>
  </w:style>
  <w:style w:type="paragraph" w:customStyle="1" w:styleId="D55026E5BA6A6C4DA1F4BFF27D842BDD">
    <w:name w:val="D55026E5BA6A6C4DA1F4BFF27D842BDD"/>
  </w:style>
  <w:style w:type="paragraph" w:customStyle="1" w:styleId="449606488639AD478044F33A27D4DB90">
    <w:name w:val="449606488639AD478044F33A27D4DB90"/>
  </w:style>
  <w:style w:type="paragraph" w:customStyle="1" w:styleId="7230060C8A88504EBBF382579516859E">
    <w:name w:val="7230060C8A88504EBBF382579516859E"/>
  </w:style>
  <w:style w:type="paragraph" w:customStyle="1" w:styleId="F72C8A27D5E59D4784FDE063C4C11E06">
    <w:name w:val="F72C8A27D5E59D4784FDE063C4C11E06"/>
  </w:style>
  <w:style w:type="paragraph" w:customStyle="1" w:styleId="1F673D7999047A449A9AADCC2A658B6E">
    <w:name w:val="1F673D7999047A449A9AADCC2A658B6E"/>
  </w:style>
  <w:style w:type="paragraph" w:customStyle="1" w:styleId="FFD10801EDBB434B85F8EC9A7109D1D8">
    <w:name w:val="FFD10801EDBB434B85F8EC9A7109D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541AB74F8CF514DAE995C1C42BE68B8">
    <w:name w:val="5541AB74F8CF514DAE995C1C42BE68B8"/>
  </w:style>
  <w:style w:type="paragraph" w:customStyle="1" w:styleId="D531519A58DE5940852897A4A1325C98">
    <w:name w:val="D531519A58DE5940852897A4A1325C98"/>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val="en-US" w:eastAsia="en-US"/>
    </w:rPr>
  </w:style>
  <w:style w:type="paragraph" w:customStyle="1" w:styleId="B89E362417547E418C1DE4A73AAFEAE1">
    <w:name w:val="B89E362417547E418C1DE4A73AAFEAE1"/>
  </w:style>
  <w:style w:type="paragraph" w:customStyle="1" w:styleId="065FB1003E82B64987946424E6F78767">
    <w:name w:val="065FB1003E82B64987946424E6F78767"/>
  </w:style>
  <w:style w:type="paragraph" w:customStyle="1" w:styleId="D55026E5BA6A6C4DA1F4BFF27D842BDD">
    <w:name w:val="D55026E5BA6A6C4DA1F4BFF27D842BDD"/>
  </w:style>
  <w:style w:type="paragraph" w:customStyle="1" w:styleId="449606488639AD478044F33A27D4DB90">
    <w:name w:val="449606488639AD478044F33A27D4DB90"/>
  </w:style>
  <w:style w:type="paragraph" w:customStyle="1" w:styleId="7230060C8A88504EBBF382579516859E">
    <w:name w:val="7230060C8A88504EBBF382579516859E"/>
  </w:style>
  <w:style w:type="paragraph" w:customStyle="1" w:styleId="F72C8A27D5E59D4784FDE063C4C11E06">
    <w:name w:val="F72C8A27D5E59D4784FDE063C4C11E06"/>
  </w:style>
  <w:style w:type="paragraph" w:customStyle="1" w:styleId="1F673D7999047A449A9AADCC2A658B6E">
    <w:name w:val="1F673D7999047A449A9AADCC2A658B6E"/>
  </w:style>
  <w:style w:type="paragraph" w:customStyle="1" w:styleId="FFD10801EDBB434B85F8EC9A7109D1D8">
    <w:name w:val="FFD10801EDBB434B85F8EC9A7109D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DB634-44EF-284C-94C4-2575D661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20</TotalTime>
  <Pages>1</Pages>
  <Words>207</Words>
  <Characters>1180</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71</cp:revision>
  <dcterms:created xsi:type="dcterms:W3CDTF">2013-01-21T23:27:00Z</dcterms:created>
  <dcterms:modified xsi:type="dcterms:W3CDTF">2013-01-28T02:12:00Z</dcterms:modified>
  <cp:category/>
</cp:coreProperties>
</file>