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198" w:type="dxa"/>
        <w:jc w:val="center"/>
        <w:tblBorders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ayout w:type="fixed"/>
        <w:tblCellMar>
          <w:top w:w="115" w:type="dxa"/>
          <w:left w:w="115" w:type="dxa"/>
          <w:right w:w="115" w:type="dxa"/>
        </w:tblCellMar>
        <w:tblLook w:val="06A0" w:firstRow="1" w:lastRow="0" w:firstColumn="1" w:lastColumn="0" w:noHBand="1" w:noVBand="1"/>
      </w:tblPr>
      <w:tblGrid>
        <w:gridCol w:w="4899"/>
        <w:gridCol w:w="2805"/>
        <w:gridCol w:w="47"/>
        <w:gridCol w:w="7447"/>
      </w:tblGrid>
      <w:tr w:rsidR="00233A73" w14:paraId="1523FB4D" w14:textId="77777777" w:rsidTr="00623831">
        <w:trPr>
          <w:trHeight w:val="998"/>
          <w:jc w:val="center"/>
        </w:trPr>
        <w:tc>
          <w:tcPr>
            <w:tcW w:w="1519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14:paraId="21DC7BB8" w14:textId="77777777" w:rsidR="003321DE" w:rsidRDefault="007C0ABA" w:rsidP="003321DE">
            <w:pPr>
              <w:pStyle w:val="Heading1"/>
              <w:spacing w:after="0"/>
              <w:jc w:val="center"/>
              <w:outlineLvl w:val="0"/>
            </w:pPr>
            <w:r>
              <w:t xml:space="preserve">Project </w:t>
            </w:r>
            <w:r w:rsidR="0039056C">
              <w:t>World Editor</w:t>
            </w:r>
            <w:r>
              <w:t xml:space="preserve"> Quick Reference Guide</w:t>
            </w:r>
            <w:r w:rsidR="00B77622">
              <w:t xml:space="preserve"> </w:t>
            </w:r>
          </w:p>
          <w:p w14:paraId="2282F5FF" w14:textId="7C85E05C" w:rsidR="003321DE" w:rsidRPr="003321DE" w:rsidRDefault="00377815" w:rsidP="00FA175F">
            <w:pPr>
              <w:pStyle w:val="Heading1"/>
              <w:spacing w:before="120"/>
              <w:jc w:val="center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3321DE">
              <w:rPr>
                <w:sz w:val="24"/>
                <w:szCs w:val="24"/>
              </w:rPr>
              <w:t>For</w:t>
            </w:r>
            <w:r w:rsidR="003321DE" w:rsidRPr="003321DE">
              <w:rPr>
                <w:sz w:val="24"/>
                <w:szCs w:val="24"/>
              </w:rPr>
              <w:t xml:space="preserve"> </w:t>
            </w:r>
            <w:r w:rsidR="00FA175F">
              <w:rPr>
                <w:sz w:val="24"/>
                <w:szCs w:val="24"/>
              </w:rPr>
              <w:t>team members</w:t>
            </w:r>
          </w:p>
        </w:tc>
      </w:tr>
      <w:tr w:rsidR="00CB05B6" w14:paraId="06EFAF72" w14:textId="77777777" w:rsidTr="00623831">
        <w:trPr>
          <w:jc w:val="center"/>
        </w:trPr>
        <w:tc>
          <w:tcPr>
            <w:tcW w:w="7751" w:type="dxa"/>
            <w:gridSpan w:val="3"/>
            <w:tcBorders>
              <w:top w:val="dotted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14:paraId="206C6D46" w14:textId="77777777" w:rsidR="00CB05B6" w:rsidRPr="0004571C" w:rsidRDefault="0039056C" w:rsidP="00392543">
            <w:pPr>
              <w:pStyle w:val="Heading1"/>
              <w:outlineLvl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C4697C" wp14:editId="4C30A9EF">
                      <wp:simplePos x="0" y="0"/>
                      <wp:positionH relativeFrom="column">
                        <wp:posOffset>4528820</wp:posOffset>
                      </wp:positionH>
                      <wp:positionV relativeFrom="paragraph">
                        <wp:posOffset>-15240</wp:posOffset>
                      </wp:positionV>
                      <wp:extent cx="151130" cy="1165860"/>
                      <wp:effectExtent l="0" t="0" r="1270" b="2540"/>
                      <wp:wrapNone/>
                      <wp:docPr id="4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1130" cy="1165860"/>
                              </a:xfrm>
                              <a:prstGeom prst="leftBrace">
                                <a:avLst>
                                  <a:gd name="adj1" fmla="val 101976"/>
                                  <a:gd name="adj2" fmla="val 50000"/>
                                </a:avLst>
                              </a:prstGeom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508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7" coordsize="21600,21600" o:spt="87" adj="1800,10800" path="m21600,0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utoShape 2" o:spid="_x0000_s1026" type="#_x0000_t87" style="position:absolute;margin-left:356.6pt;margin-top:-1.15pt;width:11.9pt;height:9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" adj="2855" filled="t" fillcolor="#31849b [2408]" stroked="f" strokeweight="4pt"/>
                  </w:pict>
                </mc:Fallback>
              </mc:AlternateContent>
            </w:r>
            <w:r w:rsidR="00EE6616" w:rsidRPr="0004571C">
              <w:rPr>
                <w:noProof/>
              </w:rPr>
              <w:drawing>
                <wp:inline distT="0" distB="0" distL="0" distR="0" wp14:anchorId="77379E63" wp14:editId="0134454C">
                  <wp:extent cx="3746705" cy="761837"/>
                  <wp:effectExtent l="0" t="0" r="12700" b="26035"/>
                  <wp:docPr id="12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</wp:inline>
              </w:drawing>
            </w:r>
          </w:p>
        </w:tc>
        <w:tc>
          <w:tcPr>
            <w:tcW w:w="7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14:paraId="0C516FB1" w14:textId="57125DAC" w:rsidR="003C362C" w:rsidRPr="00641361" w:rsidRDefault="00AE44F2" w:rsidP="009B116E">
            <w:r>
              <w:t xml:space="preserve">This section describes typical </w:t>
            </w:r>
            <w:r w:rsidR="00E136DB">
              <w:t xml:space="preserve">configuration of the world you’re editing or building. It saves the grid </w:t>
            </w:r>
            <w:r w:rsidR="00432DAE">
              <w:t>(</w:t>
            </w:r>
            <w:r w:rsidR="00E5428A">
              <w:t xml:space="preserve">size, line offset, </w:t>
            </w:r>
            <w:r w:rsidR="00FE7D9E">
              <w:t>etc.</w:t>
            </w:r>
            <w:r w:rsidR="00C741ED">
              <w:t>)</w:t>
            </w:r>
            <w:r w:rsidR="00432DAE">
              <w:t xml:space="preserve">, the </w:t>
            </w:r>
            <w:r w:rsidR="00796D19">
              <w:t xml:space="preserve">last camera position, </w:t>
            </w:r>
            <w:r w:rsidR="00343E64">
              <w:t>and the effects you</w:t>
            </w:r>
            <w:r w:rsidR="00FE7D9E">
              <w:t xml:space="preserve"> loaded (</w:t>
            </w:r>
            <w:proofErr w:type="spellStart"/>
            <w:r w:rsidR="00FE7D9E">
              <w:t>shaders</w:t>
            </w:r>
            <w:proofErr w:type="spellEnd"/>
            <w:r w:rsidR="00FE7D9E">
              <w:t>).</w:t>
            </w:r>
          </w:p>
          <w:p w14:paraId="6BFEF4DD" w14:textId="77777777" w:rsidR="000D3BD5" w:rsidRDefault="00D74E0F" w:rsidP="003C362C">
            <w:r w:rsidRPr="005F4D81">
              <w:rPr>
                <w:b/>
              </w:rPr>
              <w:t>Note</w:t>
            </w:r>
            <w:r w:rsidR="009B03FB">
              <w:rPr>
                <w:b/>
              </w:rPr>
              <w:t>:</w:t>
            </w:r>
            <w:r>
              <w:t xml:space="preserve">  </w:t>
            </w:r>
            <w:r w:rsidR="003C362C">
              <w:t>You must specify this section</w:t>
            </w:r>
            <w:r w:rsidR="006F1366">
              <w:t>.</w:t>
            </w:r>
          </w:p>
          <w:p w14:paraId="11445EA6" w14:textId="3C802D02" w:rsidR="006F1366" w:rsidRDefault="006F1366" w:rsidP="003C362C">
            <w:r>
              <w:t>&lt;</w:t>
            </w:r>
            <w:proofErr w:type="spellStart"/>
            <w:proofErr w:type="gramStart"/>
            <w:r>
              <w:t>config</w:t>
            </w:r>
            <w:proofErr w:type="spellEnd"/>
            <w:proofErr w:type="gramEnd"/>
            <w:r>
              <w:t>&gt;</w:t>
            </w:r>
            <w:r>
              <w:br/>
              <w:t>…</w:t>
            </w:r>
            <w:r>
              <w:br/>
              <w:t>&lt;/</w:t>
            </w:r>
            <w:proofErr w:type="spellStart"/>
            <w:r>
              <w:t>config</w:t>
            </w:r>
            <w:proofErr w:type="spellEnd"/>
            <w:r>
              <w:t>&gt;</w:t>
            </w:r>
          </w:p>
        </w:tc>
      </w:tr>
      <w:tr w:rsidR="00835D56" w14:paraId="2BE9F755" w14:textId="77777777" w:rsidTr="00623831">
        <w:trPr>
          <w:jc w:val="center"/>
        </w:trPr>
        <w:tc>
          <w:tcPr>
            <w:tcW w:w="4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14:paraId="342A512D" w14:textId="1D04E076" w:rsidR="00B2575F" w:rsidRDefault="00932C93">
            <w:pPr>
              <w:pStyle w:val="Heading3"/>
              <w:outlineLvl w:val="2"/>
            </w:pPr>
            <w:r>
              <w:t>The Grid</w:t>
            </w:r>
          </w:p>
        </w:tc>
        <w:tc>
          <w:tcPr>
            <w:tcW w:w="1029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14:paraId="625A702D" w14:textId="6E796EC5" w:rsidR="00236120" w:rsidRDefault="00236120" w:rsidP="00C9670A">
            <w:r>
              <w:t xml:space="preserve">Node </w:t>
            </w:r>
            <w:r w:rsidR="00A41FB2">
              <w:t>name:</w:t>
            </w:r>
            <w:r>
              <w:t xml:space="preserve"> &lt;grid&gt;</w:t>
            </w:r>
          </w:p>
          <w:p w14:paraId="5C89C225" w14:textId="3DC487D5" w:rsidR="00014CF6" w:rsidRPr="00911F17" w:rsidRDefault="00A41FB2" w:rsidP="00693C0B">
            <w:r w:rsidRPr="006E0D02">
              <w:rPr>
                <w:b/>
              </w:rPr>
              <w:t>Parameters</w:t>
            </w:r>
            <w:r>
              <w:t xml:space="preserve">: </w:t>
            </w:r>
            <w:r w:rsidR="00A552AB">
              <w:br/>
              <w:t xml:space="preserve">- </w:t>
            </w:r>
            <w:r w:rsidR="00E14F9B">
              <w:t>&lt;</w:t>
            </w:r>
            <w:proofErr w:type="spellStart"/>
            <w:r w:rsidR="00E14F9B">
              <w:t>accentLineOffset</w:t>
            </w:r>
            <w:proofErr w:type="spellEnd"/>
            <w:r w:rsidR="00E14F9B">
              <w:t xml:space="preserve">&gt; </w:t>
            </w:r>
            <w:r w:rsidR="00A50A9D">
              <w:t>values:</w:t>
            </w:r>
            <w:r w:rsidR="00E14F9B">
              <w:t xml:space="preserve"> ALO</w:t>
            </w:r>
            <w:r w:rsidR="00161904">
              <w:br/>
              <w:t xml:space="preserve">- &lt;size&gt; </w:t>
            </w:r>
            <w:r w:rsidR="00A50A9D">
              <w:t>values:</w:t>
            </w:r>
            <w:r w:rsidR="00161904">
              <w:t xml:space="preserve"> S</w:t>
            </w:r>
            <w:r w:rsidR="00161904">
              <w:br/>
              <w:t xml:space="preserve">- &lt;spacing&gt; </w:t>
            </w:r>
            <w:r w:rsidR="00A50A9D">
              <w:t>values:</w:t>
            </w:r>
            <w:r w:rsidR="00161904">
              <w:t xml:space="preserve"> SP</w:t>
            </w:r>
          </w:p>
        </w:tc>
      </w:tr>
      <w:tr w:rsidR="00835D56" w14:paraId="6AAE8AA0" w14:textId="77777777" w:rsidTr="00623831">
        <w:trPr>
          <w:jc w:val="center"/>
        </w:trPr>
        <w:tc>
          <w:tcPr>
            <w:tcW w:w="4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14:paraId="49C25550" w14:textId="3110A1D6" w:rsidR="00B2575F" w:rsidRDefault="00A52D07">
            <w:pPr>
              <w:pStyle w:val="Heading3"/>
              <w:outlineLvl w:val="2"/>
            </w:pPr>
            <w:r>
              <w:t>The Camera</w:t>
            </w:r>
          </w:p>
        </w:tc>
        <w:tc>
          <w:tcPr>
            <w:tcW w:w="1029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14:paraId="01489CBA" w14:textId="715B86D0" w:rsidR="006D3728" w:rsidRDefault="006D3728" w:rsidP="006D3728">
            <w:r>
              <w:t>Node name: &lt;</w:t>
            </w:r>
            <w:r w:rsidR="00014CF6">
              <w:t>camera</w:t>
            </w:r>
            <w:r>
              <w:t>&gt;</w:t>
            </w:r>
          </w:p>
          <w:p w14:paraId="308147DC" w14:textId="34EE06F3" w:rsidR="004D62AC" w:rsidRPr="00C855B1" w:rsidRDefault="006D3728" w:rsidP="00C855B1">
            <w:r w:rsidRPr="006E0D02">
              <w:rPr>
                <w:b/>
              </w:rPr>
              <w:t>Parameters</w:t>
            </w:r>
            <w:r>
              <w:t xml:space="preserve">: </w:t>
            </w:r>
            <w:r>
              <w:br/>
              <w:t>- &lt;</w:t>
            </w:r>
            <w:r w:rsidR="007C7FA4">
              <w:t xml:space="preserve"> </w:t>
            </w:r>
            <w:r w:rsidR="007C7FA4" w:rsidRPr="007C7FA4">
              <w:t xml:space="preserve">position </w:t>
            </w:r>
            <w:r>
              <w:t>&gt; values:</w:t>
            </w:r>
            <w:r w:rsidR="00621A44">
              <w:t xml:space="preserve"> X, Y, Z</w:t>
            </w:r>
            <w:r>
              <w:br/>
              <w:t>- &lt;</w:t>
            </w:r>
            <w:r w:rsidR="000E6726">
              <w:t xml:space="preserve"> </w:t>
            </w:r>
            <w:r w:rsidR="000E6726" w:rsidRPr="000E6726">
              <w:t xml:space="preserve">rotation </w:t>
            </w:r>
            <w:r>
              <w:t xml:space="preserve">&gt; values: </w:t>
            </w:r>
            <w:r w:rsidR="000E6726">
              <w:t>X, Y, Z</w:t>
            </w:r>
          </w:p>
        </w:tc>
      </w:tr>
      <w:tr w:rsidR="00835D56" w14:paraId="77C92799" w14:textId="77777777" w:rsidTr="00623831">
        <w:trPr>
          <w:cantSplit/>
          <w:jc w:val="center"/>
        </w:trPr>
        <w:tc>
          <w:tcPr>
            <w:tcW w:w="4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14:paraId="450915CF" w14:textId="5D963BE1" w:rsidR="00B2575F" w:rsidRDefault="00F94809">
            <w:pPr>
              <w:pStyle w:val="Heading3"/>
              <w:outlineLvl w:val="2"/>
            </w:pPr>
            <w:r>
              <w:t>The Effects</w:t>
            </w:r>
          </w:p>
        </w:tc>
        <w:tc>
          <w:tcPr>
            <w:tcW w:w="1029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14:paraId="4B396D24" w14:textId="52EF9EE5" w:rsidR="006F1366" w:rsidRDefault="00873D9B" w:rsidP="00873D9B">
            <w:r>
              <w:t>Node name: &lt;</w:t>
            </w:r>
            <w:r w:rsidR="00140D42">
              <w:t>effect</w:t>
            </w:r>
            <w:r>
              <w:t>&gt;</w:t>
            </w:r>
            <w:r w:rsidR="0094721E">
              <w:t xml:space="preserve"> </w:t>
            </w:r>
            <w:r w:rsidR="0094721E" w:rsidRPr="003F1CED">
              <w:rPr>
                <w:b/>
              </w:rPr>
              <w:t>contains multiple &lt; postProcessingEffect &gt;</w:t>
            </w:r>
          </w:p>
          <w:p w14:paraId="10A3D258" w14:textId="77A990CF" w:rsidR="00873D9B" w:rsidRPr="004538C1" w:rsidRDefault="00873D9B" w:rsidP="00873D9B">
            <w:r w:rsidRPr="006E0D02">
              <w:rPr>
                <w:b/>
              </w:rPr>
              <w:t>Parameters</w:t>
            </w:r>
            <w:r>
              <w:t xml:space="preserve">: </w:t>
            </w:r>
            <w:r>
              <w:br/>
              <w:t xml:space="preserve">- &lt; </w:t>
            </w:r>
            <w:r w:rsidR="00443200" w:rsidRPr="00443200">
              <w:t xml:space="preserve">postProcessingEffect </w:t>
            </w:r>
            <w:r w:rsidR="00BC5704">
              <w:t xml:space="preserve">&gt;: </w:t>
            </w:r>
            <w:r w:rsidR="00BC5704" w:rsidRPr="00BC5704">
              <w:rPr>
                <w:b/>
              </w:rPr>
              <w:t>contains</w:t>
            </w:r>
            <w:r w:rsidR="003D14A5">
              <w:rPr>
                <w:b/>
              </w:rPr>
              <w:br/>
            </w:r>
            <w:r w:rsidR="003D14A5">
              <w:rPr>
                <w:b/>
              </w:rPr>
              <w:tab/>
            </w:r>
            <w:r w:rsidR="00386E87">
              <w:rPr>
                <w:b/>
              </w:rPr>
              <w:t xml:space="preserve">- </w:t>
            </w:r>
            <w:r w:rsidR="004538C1">
              <w:t>&lt;file_path</w:t>
            </w:r>
            <w:r w:rsidR="006D629A">
              <w:t>&gt;:</w:t>
            </w:r>
            <w:r w:rsidR="004538C1">
              <w:t xml:space="preserve"> values: path</w:t>
            </w:r>
            <w:r w:rsidR="004538C1">
              <w:br/>
            </w:r>
            <w:r w:rsidR="004538C1">
              <w:tab/>
            </w:r>
            <w:r w:rsidR="00386E87">
              <w:t xml:space="preserve">- </w:t>
            </w:r>
            <w:r w:rsidR="00D917FD">
              <w:t xml:space="preserve">&lt;values&gt;: </w:t>
            </w:r>
            <w:r w:rsidR="00D917FD" w:rsidRPr="004314E6">
              <w:rPr>
                <w:b/>
              </w:rPr>
              <w:t>contains</w:t>
            </w:r>
            <w:r w:rsidR="003F1CED">
              <w:rPr>
                <w:b/>
              </w:rPr>
              <w:t xml:space="preserve"> multiple &lt; values &gt;</w:t>
            </w:r>
            <w:r w:rsidR="00D917FD">
              <w:br/>
            </w:r>
            <w:r w:rsidR="00D917FD">
              <w:tab/>
            </w:r>
            <w:r w:rsidR="00D917FD">
              <w:tab/>
            </w:r>
            <w:r w:rsidR="00386E87">
              <w:t xml:space="preserve">- </w:t>
            </w:r>
            <w:r w:rsidR="00D917FD">
              <w:t xml:space="preserve">&lt;value&gt; </w:t>
            </w:r>
            <w:r w:rsidR="00CF5374">
              <w:t>values:</w:t>
            </w:r>
            <w:r w:rsidR="00D917FD">
              <w:t xml:space="preserve"> name, val</w:t>
            </w:r>
          </w:p>
        </w:tc>
      </w:tr>
      <w:tr w:rsidR="000159FA" w14:paraId="66D68BB9" w14:textId="77777777" w:rsidTr="00623831">
        <w:trPr>
          <w:jc w:val="center"/>
        </w:trPr>
        <w:tc>
          <w:tcPr>
            <w:tcW w:w="770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68A34D11" w14:textId="4A51C648" w:rsidR="000159FA" w:rsidRDefault="00964147" w:rsidP="00ED650E">
            <w:pPr>
              <w:pStyle w:val="Heading1"/>
              <w:outlineLvl w:val="0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0F1DEA1" wp14:editId="5BA41D3E">
                      <wp:simplePos x="0" y="0"/>
                      <wp:positionH relativeFrom="column">
                        <wp:posOffset>4523740</wp:posOffset>
                      </wp:positionH>
                      <wp:positionV relativeFrom="paragraph">
                        <wp:posOffset>34925</wp:posOffset>
                      </wp:positionV>
                      <wp:extent cx="152400" cy="1371600"/>
                      <wp:effectExtent l="0" t="0" r="0" b="0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371600"/>
                              </a:xfrm>
                              <a:prstGeom prst="leftBrace">
                                <a:avLst>
                                  <a:gd name="adj1" fmla="val 36561"/>
                                  <a:gd name="adj2" fmla="val 50000"/>
                                </a:avLst>
                              </a:prstGeom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508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" o:spid="_x0000_s1026" type="#_x0000_t87" style="position:absolute;margin-left:356.2pt;margin-top:2.75pt;width:12pt;height:10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" adj="877" filled="t" fillcolor="#31849b [2408]" stroked="f" strokeweight="4pt"/>
                  </w:pict>
                </mc:Fallback>
              </mc:AlternateContent>
            </w:r>
            <w:r w:rsidR="00F15B70" w:rsidRPr="000E766E">
              <w:rPr>
                <w:noProof/>
              </w:rPr>
              <w:drawing>
                <wp:inline distT="0" distB="0" distL="0" distR="0" wp14:anchorId="52EF610A" wp14:editId="1604C16C">
                  <wp:extent cx="3562985" cy="871220"/>
                  <wp:effectExtent l="0" t="0" r="18415" b="0"/>
                  <wp:docPr id="1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3" r:lo="rId14" r:qs="rId15" r:cs="rId16"/>
                    </a:graphicData>
                  </a:graphic>
                </wp:inline>
              </w:drawing>
            </w:r>
          </w:p>
        </w:tc>
        <w:tc>
          <w:tcPr>
            <w:tcW w:w="749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14:paraId="0CC9C19B" w14:textId="18151B33" w:rsidR="00554D82" w:rsidRPr="00641361" w:rsidRDefault="00554D82" w:rsidP="00554D82">
            <w:r>
              <w:t xml:space="preserve">This section describes typical configuration </w:t>
            </w:r>
            <w:r w:rsidR="002D4195">
              <w:t>of a terrain</w:t>
            </w:r>
            <w:r>
              <w:t xml:space="preserve">. It saves </w:t>
            </w:r>
            <w:r w:rsidR="009E3CA6">
              <w:t>the position, the rotation, the scale, the materials parameters etc.</w:t>
            </w:r>
          </w:p>
          <w:p w14:paraId="33151101" w14:textId="77777777" w:rsidR="00554D82" w:rsidRDefault="00554D82" w:rsidP="00554D82">
            <w:r w:rsidRPr="005F4D81">
              <w:rPr>
                <w:b/>
              </w:rPr>
              <w:t>Note</w:t>
            </w:r>
            <w:r>
              <w:rPr>
                <w:b/>
              </w:rPr>
              <w:t>:</w:t>
            </w:r>
            <w:r>
              <w:t xml:space="preserve">  You must specify this section.</w:t>
            </w:r>
          </w:p>
          <w:p w14:paraId="5BD072F2" w14:textId="36C9A623" w:rsidR="000159FA" w:rsidRPr="00C35EC0" w:rsidRDefault="00F67184" w:rsidP="00402617">
            <w:pPr>
              <w:rPr>
                <w:b/>
              </w:rPr>
            </w:pPr>
            <w:r>
              <w:t>&lt;</w:t>
            </w:r>
            <w:proofErr w:type="gramStart"/>
            <w:r>
              <w:t>scene</w:t>
            </w:r>
            <w:proofErr w:type="gramEnd"/>
            <w:r>
              <w:t>&gt;</w:t>
            </w:r>
            <w:r>
              <w:br/>
            </w:r>
            <w:r w:rsidR="00402617">
              <w:t>…</w:t>
            </w:r>
            <w:r>
              <w:br/>
              <w:t>&lt;/scene&gt;</w:t>
            </w:r>
          </w:p>
        </w:tc>
      </w:tr>
      <w:tr w:rsidR="00835D56" w14:paraId="610338B8" w14:textId="77777777" w:rsidTr="00623831">
        <w:trPr>
          <w:trHeight w:val="88"/>
          <w:jc w:val="center"/>
        </w:trPr>
        <w:tc>
          <w:tcPr>
            <w:tcW w:w="4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14:paraId="4FBB21EE" w14:textId="55EF8183" w:rsidR="00B2575F" w:rsidRDefault="00970003">
            <w:pPr>
              <w:pStyle w:val="Heading3"/>
              <w:outlineLvl w:val="2"/>
            </w:pPr>
            <w:r>
              <w:t>The terrains</w:t>
            </w:r>
          </w:p>
        </w:tc>
        <w:tc>
          <w:tcPr>
            <w:tcW w:w="1029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14:paraId="2725ADBA" w14:textId="77777777" w:rsidR="002C5252" w:rsidRDefault="00065C1A" w:rsidP="00252F44">
            <w:r>
              <w:t>Node name: &lt;terrain&gt;</w:t>
            </w:r>
          </w:p>
          <w:p w14:paraId="360460D2" w14:textId="2E709930" w:rsidR="00065C1A" w:rsidRDefault="00802DDE" w:rsidP="0085328D">
            <w:r w:rsidRPr="00DC7725">
              <w:rPr>
                <w:b/>
              </w:rPr>
              <w:t>Parameters:</w:t>
            </w:r>
            <w:r>
              <w:br/>
              <w:t>- &lt;path&gt; values: file</w:t>
            </w:r>
            <w:r>
              <w:br/>
              <w:t>- &lt;name&gt; values: c8name</w:t>
            </w:r>
            <w:r w:rsidR="00CD4CE3">
              <w:br/>
              <w:t xml:space="preserve">- &lt;materials&gt; </w:t>
            </w:r>
            <w:r w:rsidR="00CD4CE3" w:rsidRPr="00C41418">
              <w:rPr>
                <w:b/>
              </w:rPr>
              <w:t>contains multiple &lt;material&gt;</w:t>
            </w:r>
            <w:r w:rsidR="00CD4CE3">
              <w:br/>
            </w:r>
            <w:r w:rsidR="00CD4CE3">
              <w:tab/>
              <w:t xml:space="preserve">- </w:t>
            </w:r>
            <w:r w:rsidR="00505272">
              <w:t>&lt;material&gt; values:</w:t>
            </w:r>
            <w:r w:rsidR="00E14DB5">
              <w:br/>
            </w:r>
            <w:r w:rsidR="00E14DB5">
              <w:tab/>
            </w:r>
            <w:r w:rsidR="00E14DB5">
              <w:tab/>
              <w:t>- id</w:t>
            </w:r>
            <w:r w:rsidR="00E14DB5">
              <w:br/>
            </w:r>
            <w:r w:rsidR="00E14DB5">
              <w:tab/>
            </w:r>
            <w:r w:rsidR="00E14DB5">
              <w:tab/>
            </w:r>
            <w:r w:rsidR="009472C0">
              <w:t>- texture1</w:t>
            </w:r>
            <w:r w:rsidR="009472C0">
              <w:br/>
            </w:r>
            <w:r w:rsidR="009472C0">
              <w:tab/>
            </w:r>
            <w:r w:rsidR="009472C0">
              <w:tab/>
              <w:t>- texture2</w:t>
            </w:r>
            <w:r w:rsidR="009472C0">
              <w:br/>
            </w:r>
            <w:r w:rsidR="009472C0">
              <w:tab/>
            </w:r>
            <w:r w:rsidR="009472C0">
              <w:tab/>
              <w:t>- texture3</w:t>
            </w:r>
            <w:r w:rsidR="009472C0">
              <w:br/>
            </w:r>
            <w:r w:rsidR="009472C0">
              <w:tab/>
            </w:r>
            <w:r w:rsidR="009472C0">
              <w:tab/>
              <w:t>- texture4</w:t>
            </w:r>
            <w:r w:rsidR="000553FA">
              <w:br/>
            </w:r>
            <w:r w:rsidR="00353B13">
              <w:br/>
            </w:r>
            <w:r w:rsidR="00353B13">
              <w:tab/>
            </w:r>
            <w:r w:rsidR="00353B13">
              <w:tab/>
              <w:t>-</w:t>
            </w:r>
            <w:r w:rsidR="006414AE">
              <w:t xml:space="preserve"> </w:t>
            </w:r>
            <w:r w:rsidR="00A36FFE">
              <w:t>dca: diffuse color alpha</w:t>
            </w:r>
            <w:r w:rsidR="00A36FFE">
              <w:br/>
            </w:r>
            <w:r w:rsidR="00A36FFE">
              <w:tab/>
            </w:r>
            <w:r w:rsidR="00A36FFE">
              <w:tab/>
              <w:t>-</w:t>
            </w:r>
            <w:r w:rsidR="006414AE">
              <w:t xml:space="preserve"> </w:t>
            </w:r>
            <w:r w:rsidR="00A36FFE">
              <w:t>dcr: diffuse color red</w:t>
            </w:r>
            <w:r w:rsidR="00A36FFE">
              <w:br/>
            </w:r>
            <w:r w:rsidR="00A36FFE">
              <w:tab/>
            </w:r>
            <w:r w:rsidR="00A36FFE">
              <w:tab/>
              <w:t>-</w:t>
            </w:r>
            <w:r w:rsidR="006414AE">
              <w:t xml:space="preserve"> </w:t>
            </w:r>
            <w:r w:rsidR="00A36FFE" w:rsidRPr="00A36FFE">
              <w:t>dcg</w:t>
            </w:r>
            <w:r w:rsidR="00A36FFE">
              <w:t>: diffuse color green</w:t>
            </w:r>
            <w:r w:rsidR="006414AE">
              <w:br/>
            </w:r>
            <w:r w:rsidR="006414AE">
              <w:tab/>
            </w:r>
            <w:r w:rsidR="006414AE">
              <w:tab/>
              <w:t>-</w:t>
            </w:r>
            <w:r w:rsidR="00A20E41">
              <w:t xml:space="preserve"> dcb: diffuse color blue</w:t>
            </w:r>
            <w:r w:rsidR="000553FA">
              <w:br/>
            </w:r>
            <w:r w:rsidR="000553FA">
              <w:br/>
            </w:r>
            <w:r w:rsidR="000553FA">
              <w:tab/>
            </w:r>
            <w:r w:rsidR="000553FA">
              <w:tab/>
              <w:t xml:space="preserve">- </w:t>
            </w:r>
            <w:r w:rsidR="0085328D" w:rsidRPr="0085328D">
              <w:t>aca</w:t>
            </w:r>
            <w:r w:rsidR="0085328D">
              <w:t>:</w:t>
            </w:r>
            <w:r w:rsidR="00CB2A5B">
              <w:t xml:space="preserve"> ambient color alpha</w:t>
            </w:r>
            <w:r w:rsidR="0085328D">
              <w:br/>
            </w:r>
            <w:r w:rsidR="0085328D">
              <w:tab/>
            </w:r>
            <w:r w:rsidR="0085328D">
              <w:tab/>
              <w:t>- acr</w:t>
            </w:r>
            <w:r w:rsidR="00CB2A5B">
              <w:t>: ambient color red</w:t>
            </w:r>
            <w:r w:rsidR="0085328D">
              <w:br/>
            </w:r>
            <w:r w:rsidR="0085328D">
              <w:tab/>
            </w:r>
            <w:r w:rsidR="0085328D">
              <w:tab/>
              <w:t>- acg</w:t>
            </w:r>
            <w:r w:rsidR="00CB2A5B">
              <w:t>: ambient color green</w:t>
            </w:r>
            <w:r w:rsidR="0085328D">
              <w:br/>
            </w:r>
            <w:r w:rsidR="0085328D">
              <w:tab/>
            </w:r>
            <w:r w:rsidR="0085328D">
              <w:tab/>
              <w:t xml:space="preserve">- </w:t>
            </w:r>
            <w:r w:rsidR="0085328D" w:rsidRPr="0085328D">
              <w:t>acb</w:t>
            </w:r>
            <w:r w:rsidR="00CB2A5B">
              <w:t>: ambient color blue</w:t>
            </w:r>
            <w:r w:rsidR="00AD0D64">
              <w:br/>
            </w:r>
            <w:r w:rsidR="00AD0D64">
              <w:br/>
            </w:r>
            <w:r w:rsidR="002D0B36">
              <w:tab/>
            </w:r>
            <w:r w:rsidR="002D0B36">
              <w:tab/>
              <w:t xml:space="preserve">- </w:t>
            </w:r>
            <w:r w:rsidR="00FC0D65" w:rsidRPr="00FC0D65">
              <w:t>s</w:t>
            </w:r>
            <w:r w:rsidR="00FC0D65">
              <w:t>ca</w:t>
            </w:r>
            <w:r w:rsidR="00A14BE1">
              <w:t xml:space="preserve">: </w:t>
            </w:r>
            <w:r w:rsidR="00741E6A">
              <w:t>specular color alpha</w:t>
            </w:r>
            <w:r w:rsidR="00FC0D65">
              <w:br/>
            </w:r>
            <w:r w:rsidR="00FC0D65">
              <w:tab/>
            </w:r>
            <w:r w:rsidR="00FC0D65">
              <w:tab/>
              <w:t>- scr</w:t>
            </w:r>
            <w:r w:rsidR="00741E6A">
              <w:t>: specular color red</w:t>
            </w:r>
            <w:r w:rsidR="00FC0D65">
              <w:br/>
            </w:r>
            <w:r w:rsidR="00FC0D65">
              <w:tab/>
            </w:r>
            <w:r w:rsidR="00FC0D65">
              <w:tab/>
              <w:t>- scg</w:t>
            </w:r>
            <w:r w:rsidR="00741E6A">
              <w:t>: specular color green</w:t>
            </w:r>
            <w:r w:rsidR="00FC0D65">
              <w:br/>
            </w:r>
            <w:r w:rsidR="00FC0D65">
              <w:tab/>
            </w:r>
            <w:r w:rsidR="00FC0D65">
              <w:tab/>
              <w:t>- scb</w:t>
            </w:r>
            <w:r w:rsidR="00741E6A">
              <w:t>: specular color blue</w:t>
            </w:r>
            <w:r w:rsidR="00741E6A">
              <w:br/>
            </w:r>
            <w:r w:rsidR="00741E6A">
              <w:br/>
            </w:r>
            <w:r w:rsidR="00BD32F5">
              <w:tab/>
            </w:r>
            <w:r w:rsidR="00BD32F5">
              <w:tab/>
              <w:t xml:space="preserve">- eca: </w:t>
            </w:r>
            <w:r w:rsidR="004943E0">
              <w:t>emissive color alpha</w:t>
            </w:r>
            <w:r w:rsidR="00BD32F5">
              <w:br/>
            </w:r>
            <w:r w:rsidR="00BD32F5">
              <w:tab/>
            </w:r>
            <w:r w:rsidR="00BD32F5">
              <w:tab/>
              <w:t>- ecr</w:t>
            </w:r>
            <w:r w:rsidR="008B4296">
              <w:t>: emissive color red</w:t>
            </w:r>
            <w:r w:rsidR="00BD32F5">
              <w:br/>
            </w:r>
            <w:r w:rsidR="00BD32F5">
              <w:tab/>
            </w:r>
            <w:r w:rsidR="00BD32F5">
              <w:tab/>
              <w:t>- ecg</w:t>
            </w:r>
            <w:r w:rsidR="008B4296">
              <w:t>: emissive color green</w:t>
            </w:r>
            <w:r w:rsidR="00BD32F5">
              <w:br/>
            </w:r>
            <w:r w:rsidR="00BD32F5">
              <w:tab/>
            </w:r>
            <w:r w:rsidR="00BD32F5">
              <w:tab/>
              <w:t>- ecb</w:t>
            </w:r>
            <w:r w:rsidR="008B4296">
              <w:t>: emissive color blue</w:t>
            </w:r>
            <w:r w:rsidR="004B1573">
              <w:br/>
            </w:r>
            <w:r w:rsidR="004B1573">
              <w:br/>
            </w:r>
            <w:r w:rsidR="00AF60FB">
              <w:tab/>
            </w:r>
            <w:r w:rsidR="00AF60FB">
              <w:tab/>
              <w:t xml:space="preserve">- </w:t>
            </w:r>
            <w:r w:rsidR="00D329E5">
              <w:t>lighting: if the material is lighting (0 or 1)</w:t>
            </w:r>
            <w:r w:rsidR="00AF60FB" w:rsidRPr="00AF60FB">
              <w:t xml:space="preserve"> </w:t>
            </w:r>
            <w:r w:rsidR="00AF60FB">
              <w:br/>
            </w:r>
            <w:r w:rsidR="00AF60FB">
              <w:tab/>
            </w:r>
            <w:r w:rsidR="00AF60FB">
              <w:tab/>
              <w:t xml:space="preserve">- </w:t>
            </w:r>
            <w:r w:rsidR="00176819">
              <w:t>materialType: defines the material type : integer value</w:t>
            </w:r>
            <w:r w:rsidR="00BD32F5">
              <w:br/>
            </w:r>
            <w:r w:rsidR="00DC5F67">
              <w:br/>
              <w:t>- &lt;position&gt; values: X, Y, Z</w:t>
            </w:r>
            <w:r w:rsidR="00DC5F67">
              <w:br/>
              <w:t>- &lt;rotation&gt; val</w:t>
            </w:r>
            <w:r w:rsidR="003B1DA0">
              <w:t>ues: X, Y, Z</w:t>
            </w:r>
            <w:r w:rsidR="00ED405B">
              <w:br/>
            </w:r>
            <w:r w:rsidR="00DC5F67">
              <w:t>- &lt;scale&gt; values: X, Y, Z</w:t>
            </w:r>
          </w:p>
        </w:tc>
      </w:tr>
      <w:tr w:rsidR="00835D56" w14:paraId="728EEA58" w14:textId="77777777" w:rsidTr="00623831">
        <w:trPr>
          <w:jc w:val="center"/>
        </w:trPr>
        <w:tc>
          <w:tcPr>
            <w:tcW w:w="4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14:paraId="53A3E247" w14:textId="3CDAF3D1" w:rsidR="00B2575F" w:rsidRDefault="003B1C21">
            <w:pPr>
              <w:pStyle w:val="Heading3"/>
              <w:outlineLvl w:val="2"/>
            </w:pPr>
            <w:r>
              <w:t>The objects</w:t>
            </w:r>
            <w:r w:rsidR="00AC3857">
              <w:t xml:space="preserve"> (animated)</w:t>
            </w:r>
          </w:p>
          <w:p w14:paraId="512CAC29" w14:textId="77777777" w:rsidR="00B77622" w:rsidRPr="00B77622" w:rsidRDefault="00B77622" w:rsidP="00B77622"/>
        </w:tc>
        <w:tc>
          <w:tcPr>
            <w:tcW w:w="1029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14:paraId="6CF0D5AD" w14:textId="77777777" w:rsidR="00F63016" w:rsidRDefault="00C4399E" w:rsidP="00676BCE">
            <w:r>
              <w:t>Node name: &lt; object &gt;</w:t>
            </w:r>
          </w:p>
          <w:p w14:paraId="6424CB0F" w14:textId="2B9A40AF" w:rsidR="00726DEF" w:rsidRDefault="00F63016" w:rsidP="00676BCE">
            <w:r w:rsidRPr="00E12DE6">
              <w:rPr>
                <w:b/>
              </w:rPr>
              <w:t>Parameters:</w:t>
            </w:r>
            <w:r>
              <w:br/>
              <w:t>- Same as terrains at this time</w:t>
            </w:r>
            <w:r w:rsidR="00C4399E">
              <w:t xml:space="preserve"> </w:t>
            </w:r>
          </w:p>
        </w:tc>
      </w:tr>
      <w:tr w:rsidR="00BA1840" w14:paraId="4C2FA638" w14:textId="77777777" w:rsidTr="00623831">
        <w:trPr>
          <w:jc w:val="center"/>
        </w:trPr>
        <w:tc>
          <w:tcPr>
            <w:tcW w:w="4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14:paraId="6FC12162" w14:textId="1E071FC3" w:rsidR="00B2575F" w:rsidRDefault="007B6C1D">
            <w:pPr>
              <w:pStyle w:val="Heading3"/>
              <w:outlineLvl w:val="2"/>
            </w:pPr>
            <w:r>
              <w:t>The t</w:t>
            </w:r>
            <w:r w:rsidR="00E12DE6">
              <w:t>rees</w:t>
            </w:r>
            <w:r>
              <w:t xml:space="preserve"> (</w:t>
            </w:r>
            <w:r w:rsidR="00EC027C">
              <w:t>a</w:t>
            </w:r>
            <w:r>
              <w:t>nimated or not)</w:t>
            </w:r>
          </w:p>
        </w:tc>
        <w:tc>
          <w:tcPr>
            <w:tcW w:w="1029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14:paraId="2B614E45" w14:textId="7584BCC5" w:rsidR="00A06CA6" w:rsidRDefault="00A06CA6" w:rsidP="00A06CA6">
            <w:r>
              <w:t xml:space="preserve">Node name: &lt; </w:t>
            </w:r>
            <w:r w:rsidR="00E46158">
              <w:t>tree</w:t>
            </w:r>
            <w:r>
              <w:t xml:space="preserve"> &gt;</w:t>
            </w:r>
          </w:p>
          <w:p w14:paraId="2A6A5445" w14:textId="349A3B21" w:rsidR="00B2575F" w:rsidRDefault="00A06CA6" w:rsidP="00A06CA6">
            <w:r w:rsidRPr="00E12DE6">
              <w:rPr>
                <w:b/>
              </w:rPr>
              <w:t>Parameters:</w:t>
            </w:r>
            <w:r>
              <w:br/>
              <w:t xml:space="preserve">- Same as </w:t>
            </w:r>
            <w:r w:rsidR="00821B87">
              <w:t xml:space="preserve">objects </w:t>
            </w:r>
            <w:r>
              <w:t>at this time</w:t>
            </w:r>
          </w:p>
        </w:tc>
      </w:tr>
      <w:tr w:rsidR="00285B74" w14:paraId="37EF5F13" w14:textId="77777777" w:rsidTr="00623831">
        <w:trPr>
          <w:jc w:val="center"/>
        </w:trPr>
        <w:tc>
          <w:tcPr>
            <w:tcW w:w="4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14:paraId="17A1FE4D" w14:textId="26CB064D" w:rsidR="00285B74" w:rsidRDefault="00285B74">
            <w:pPr>
              <w:pStyle w:val="Heading3"/>
              <w:outlineLvl w:val="2"/>
            </w:pPr>
            <w:r>
              <w:t>Lights</w:t>
            </w:r>
          </w:p>
        </w:tc>
        <w:tc>
          <w:tcPr>
            <w:tcW w:w="1029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14:paraId="71319AD2" w14:textId="69923962" w:rsidR="00285B74" w:rsidRDefault="00926085" w:rsidP="00A06CA6">
            <w:r>
              <w:t>Node name: &lt;</w:t>
            </w:r>
            <w:r w:rsidR="005D30AA">
              <w:t xml:space="preserve"> </w:t>
            </w:r>
            <w:r>
              <w:t>light</w:t>
            </w:r>
            <w:r w:rsidR="005D30AA">
              <w:t xml:space="preserve"> </w:t>
            </w:r>
            <w:bookmarkStart w:id="0" w:name="_GoBack"/>
            <w:bookmarkEnd w:id="0"/>
            <w:r>
              <w:t>&gt;</w:t>
            </w:r>
          </w:p>
          <w:p w14:paraId="3CA5991A" w14:textId="76B31E19" w:rsidR="009E1888" w:rsidRDefault="00134D87" w:rsidP="00A06CA6">
            <w:r w:rsidRPr="003970BB">
              <w:rPr>
                <w:b/>
              </w:rPr>
              <w:t>Parameters:</w:t>
            </w:r>
            <w:r>
              <w:br/>
              <w:t>- &lt;name&gt; values: c8name</w:t>
            </w:r>
            <w:r>
              <w:br/>
              <w:t>- &lt;position&gt; values: X, Y, Z</w:t>
            </w:r>
            <w:r>
              <w:br/>
              <w:t>- &lt;target&gt; values: X, Y, Z</w:t>
            </w:r>
            <w:r>
              <w:br/>
            </w:r>
            <w:r w:rsidR="00144880">
              <w:t>- &lt;diffuseColor&gt; values: R, G, B</w:t>
            </w:r>
            <w:r w:rsidR="00144880">
              <w:br/>
              <w:t>- &lt;</w:t>
            </w:r>
            <w:r w:rsidR="00144880" w:rsidRPr="00144880">
              <w:t>ambiantColor</w:t>
            </w:r>
            <w:r w:rsidR="00144880">
              <w:t>&gt; values: R, G, B</w:t>
            </w:r>
            <w:r w:rsidR="009E1888">
              <w:br/>
              <w:t>- &lt;</w:t>
            </w:r>
            <w:r w:rsidR="009E1888" w:rsidRPr="009E1888">
              <w:t>specularColor</w:t>
            </w:r>
            <w:r w:rsidR="009E1888">
              <w:t>&gt; values: R, G, B</w:t>
            </w:r>
            <w:r w:rsidR="00B40DDD">
              <w:br/>
              <w:t xml:space="preserve">- </w:t>
            </w:r>
            <w:r w:rsidR="0095571A">
              <w:t>&lt;radius&gt; values: value</w:t>
            </w:r>
            <w:r w:rsidR="0095571A">
              <w:br/>
              <w:t>- &lt;shadows&gt; values: resol</w:t>
            </w:r>
          </w:p>
        </w:tc>
      </w:tr>
      <w:tr w:rsidR="00B54BEF" w14:paraId="42EB73C8" w14:textId="77777777" w:rsidTr="00623831">
        <w:trPr>
          <w:jc w:val="center"/>
        </w:trPr>
        <w:tc>
          <w:tcPr>
            <w:tcW w:w="770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5B08934D" w14:textId="77777777" w:rsidR="00B54BEF" w:rsidRDefault="0039056C" w:rsidP="0094640D">
            <w:pPr>
              <w:pStyle w:val="Heading1"/>
              <w:outlineLvl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5F21D17" wp14:editId="6452F304">
                      <wp:simplePos x="0" y="0"/>
                      <wp:positionH relativeFrom="column">
                        <wp:posOffset>4523105</wp:posOffset>
                      </wp:positionH>
                      <wp:positionV relativeFrom="paragraph">
                        <wp:posOffset>20320</wp:posOffset>
                      </wp:positionV>
                      <wp:extent cx="165100" cy="1508760"/>
                      <wp:effectExtent l="1905" t="0" r="23495" b="2032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5100" cy="1508760"/>
                              </a:xfrm>
                              <a:prstGeom prst="leftBrace">
                                <a:avLst>
                                  <a:gd name="adj1" fmla="val 76154"/>
                                  <a:gd name="adj2" fmla="val 50000"/>
                                </a:avLst>
                              </a:prstGeom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508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" o:spid="_x0000_s1026" type="#_x0000_t87" style="position:absolute;margin-left:356.15pt;margin-top:1.6pt;width:13pt;height:11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" filled="t" fillcolor="#31849b [2408]" stroked="f" strokeweight="4pt"/>
                  </w:pict>
                </mc:Fallback>
              </mc:AlternateContent>
            </w:r>
            <w:r w:rsidR="00B54BEF" w:rsidRPr="000E766E">
              <w:rPr>
                <w:noProof/>
              </w:rPr>
              <w:drawing>
                <wp:inline distT="0" distB="0" distL="0" distR="0" wp14:anchorId="5D41BD70" wp14:editId="799A09BA">
                  <wp:extent cx="3589389" cy="757084"/>
                  <wp:effectExtent l="0" t="0" r="17780" b="5080"/>
                  <wp:docPr id="14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8" r:lo="rId19" r:qs="rId20" r:cs="rId21"/>
                    </a:graphicData>
                  </a:graphic>
                </wp:inline>
              </w:drawing>
            </w:r>
          </w:p>
        </w:tc>
        <w:tc>
          <w:tcPr>
            <w:tcW w:w="749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14:paraId="58E78260" w14:textId="77777777" w:rsidR="00BF1412" w:rsidRDefault="00E940BC" w:rsidP="00623831">
            <w:r>
              <w:t xml:space="preserve">We need to change the architecture of some </w:t>
            </w:r>
            <w:r w:rsidR="00DB0861">
              <w:t>nodes.</w:t>
            </w:r>
          </w:p>
          <w:p w14:paraId="4481913D" w14:textId="62613127" w:rsidR="008170CA" w:rsidRDefault="00E6229A" w:rsidP="00623831">
            <w:r>
              <w:t>See examples</w:t>
            </w:r>
          </w:p>
          <w:p w14:paraId="39ADAE5F" w14:textId="77777777" w:rsidR="008170CA" w:rsidRDefault="008170CA" w:rsidP="00623831"/>
          <w:p w14:paraId="57074ADA" w14:textId="77777777" w:rsidR="008170CA" w:rsidRDefault="008170CA" w:rsidP="00623831"/>
          <w:p w14:paraId="0D3B9C65" w14:textId="63C53BE9" w:rsidR="008170CA" w:rsidRDefault="008170CA" w:rsidP="00623831"/>
        </w:tc>
      </w:tr>
      <w:tr w:rsidR="0083778A" w14:paraId="1934BED1" w14:textId="77777777" w:rsidTr="00623831">
        <w:trPr>
          <w:jc w:val="center"/>
        </w:trPr>
        <w:tc>
          <w:tcPr>
            <w:tcW w:w="48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vAlign w:val="center"/>
          </w:tcPr>
          <w:p w14:paraId="5DC5961F" w14:textId="3B0903E6" w:rsidR="00B2575F" w:rsidRDefault="00DB0861">
            <w:pPr>
              <w:pStyle w:val="Heading3"/>
              <w:outlineLvl w:val="2"/>
            </w:pPr>
            <w:r>
              <w:t>Terrains, objects, trees</w:t>
            </w:r>
          </w:p>
        </w:tc>
        <w:tc>
          <w:tcPr>
            <w:tcW w:w="1029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</w:tcPr>
          <w:p w14:paraId="5511714F" w14:textId="074D3152" w:rsidR="0083778A" w:rsidRPr="00F76DEF" w:rsidRDefault="004328A2" w:rsidP="002F40B0">
            <w:r>
              <w:t>&lt;</w:t>
            </w:r>
            <w:proofErr w:type="gramStart"/>
            <w:r>
              <w:t>materials</w:t>
            </w:r>
            <w:proofErr w:type="gramEnd"/>
            <w:r>
              <w:t xml:space="preserve">&gt; </w:t>
            </w:r>
            <w:r w:rsidRPr="008805F6">
              <w:rPr>
                <w:b/>
              </w:rPr>
              <w:t>contains multiple &lt;material&gt;</w:t>
            </w:r>
            <w:r>
              <w:br/>
              <w:t xml:space="preserve">- </w:t>
            </w:r>
            <w:r w:rsidR="008805F6">
              <w:t xml:space="preserve">&lt;material&gt; </w:t>
            </w:r>
            <w:r w:rsidR="008805F6" w:rsidRPr="00471398">
              <w:rPr>
                <w:b/>
              </w:rPr>
              <w:t>contains</w:t>
            </w:r>
            <w:r w:rsidR="007526B8">
              <w:br/>
            </w:r>
            <w:r w:rsidR="007526B8">
              <w:tab/>
              <w:t>- &lt;id&gt; values: value</w:t>
            </w:r>
            <w:r w:rsidR="008805F6">
              <w:br/>
            </w:r>
            <w:r w:rsidR="008805F6">
              <w:tab/>
              <w:t xml:space="preserve">- &lt;textures&gt; values: </w:t>
            </w:r>
            <w:r w:rsidR="002313AF">
              <w:t>texture1, texture2, texture3, texture4</w:t>
            </w:r>
            <w:r w:rsidR="00471398">
              <w:br/>
            </w:r>
            <w:r w:rsidR="00471398">
              <w:tab/>
              <w:t>- &lt;diffuseColor&gt; values: R, G, B, A</w:t>
            </w:r>
            <w:r w:rsidR="00471398">
              <w:br/>
            </w:r>
            <w:r w:rsidR="00471398">
              <w:tab/>
              <w:t>- etc.</w:t>
            </w:r>
          </w:p>
        </w:tc>
      </w:tr>
    </w:tbl>
    <w:p w14:paraId="055AC1AB" w14:textId="77777777" w:rsidR="009932EE" w:rsidRDefault="009932EE"/>
    <w:sectPr w:rsidR="009932EE" w:rsidSect="004055C0">
      <w:pgSz w:w="15840" w:h="12240" w:orient="landscape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6CE5E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F1EF4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1FE65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CCC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C24BB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4488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147E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0D0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6567B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90DD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69370A"/>
    <w:multiLevelType w:val="hybridMultilevel"/>
    <w:tmpl w:val="6BC62A8E"/>
    <w:lvl w:ilvl="0" w:tplc="F2BA86F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1">
    <w:nsid w:val="08E90D57"/>
    <w:multiLevelType w:val="hybridMultilevel"/>
    <w:tmpl w:val="3D623692"/>
    <w:lvl w:ilvl="0" w:tplc="CF90719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9B460E9"/>
    <w:multiLevelType w:val="hybridMultilevel"/>
    <w:tmpl w:val="062C3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FE0306"/>
    <w:multiLevelType w:val="hybridMultilevel"/>
    <w:tmpl w:val="6BC62A8E"/>
    <w:lvl w:ilvl="0" w:tplc="F2BA86F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4">
    <w:nsid w:val="1524367B"/>
    <w:multiLevelType w:val="hybridMultilevel"/>
    <w:tmpl w:val="7582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68402D2"/>
    <w:multiLevelType w:val="hybridMultilevel"/>
    <w:tmpl w:val="6BC62A8E"/>
    <w:lvl w:ilvl="0" w:tplc="F2BA86F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6">
    <w:nsid w:val="16F2082B"/>
    <w:multiLevelType w:val="hybridMultilevel"/>
    <w:tmpl w:val="06C6541C"/>
    <w:lvl w:ilvl="0" w:tplc="9BEEA8D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887315A"/>
    <w:multiLevelType w:val="hybridMultilevel"/>
    <w:tmpl w:val="08642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9BA33FC"/>
    <w:multiLevelType w:val="hybridMultilevel"/>
    <w:tmpl w:val="0A581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AD80FFC"/>
    <w:multiLevelType w:val="hybridMultilevel"/>
    <w:tmpl w:val="B0E0F210"/>
    <w:lvl w:ilvl="0" w:tplc="E73C957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B1E7E4A"/>
    <w:multiLevelType w:val="hybridMultilevel"/>
    <w:tmpl w:val="A5342640"/>
    <w:lvl w:ilvl="0" w:tplc="9E42F89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3440DA8"/>
    <w:multiLevelType w:val="hybridMultilevel"/>
    <w:tmpl w:val="52C24FB6"/>
    <w:lvl w:ilvl="0" w:tplc="484CF94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8E45D13"/>
    <w:multiLevelType w:val="hybridMultilevel"/>
    <w:tmpl w:val="EF66A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92E10DB"/>
    <w:multiLevelType w:val="hybridMultilevel"/>
    <w:tmpl w:val="8FDEC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B3E2B52"/>
    <w:multiLevelType w:val="hybridMultilevel"/>
    <w:tmpl w:val="6916F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C8A568E"/>
    <w:multiLevelType w:val="hybridMultilevel"/>
    <w:tmpl w:val="A17A6A62"/>
    <w:lvl w:ilvl="0" w:tplc="CD1AFB9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>
    <w:nsid w:val="2D845664"/>
    <w:multiLevelType w:val="hybridMultilevel"/>
    <w:tmpl w:val="6BC62A8E"/>
    <w:lvl w:ilvl="0" w:tplc="F2BA86F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7">
    <w:nsid w:val="32186E41"/>
    <w:multiLevelType w:val="hybridMultilevel"/>
    <w:tmpl w:val="258246B4"/>
    <w:lvl w:ilvl="0" w:tplc="52B0996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3B272C3"/>
    <w:multiLevelType w:val="hybridMultilevel"/>
    <w:tmpl w:val="6BC62A8E"/>
    <w:lvl w:ilvl="0" w:tplc="F2BA86F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9">
    <w:nsid w:val="3C0F4869"/>
    <w:multiLevelType w:val="hybridMultilevel"/>
    <w:tmpl w:val="4970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D104E5A"/>
    <w:multiLevelType w:val="hybridMultilevel"/>
    <w:tmpl w:val="3FB09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5AA3DAC"/>
    <w:multiLevelType w:val="hybridMultilevel"/>
    <w:tmpl w:val="7C58C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B9D7B1F"/>
    <w:multiLevelType w:val="hybridMultilevel"/>
    <w:tmpl w:val="4FA82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682F10"/>
    <w:multiLevelType w:val="hybridMultilevel"/>
    <w:tmpl w:val="5B0099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F70E14"/>
    <w:multiLevelType w:val="hybridMultilevel"/>
    <w:tmpl w:val="5AB441F4"/>
    <w:lvl w:ilvl="0" w:tplc="C0EA42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5D0F92"/>
    <w:multiLevelType w:val="hybridMultilevel"/>
    <w:tmpl w:val="12BE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F0519B"/>
    <w:multiLevelType w:val="hybridMultilevel"/>
    <w:tmpl w:val="E83A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4D2454"/>
    <w:multiLevelType w:val="hybridMultilevel"/>
    <w:tmpl w:val="EB3262BE"/>
    <w:lvl w:ilvl="0" w:tplc="8FDE9B8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3600D3"/>
    <w:multiLevelType w:val="hybridMultilevel"/>
    <w:tmpl w:val="17C6772C"/>
    <w:lvl w:ilvl="0" w:tplc="63FC1D98">
      <w:start w:val="1"/>
      <w:numFmt w:val="bullet"/>
      <w:pStyle w:val="Heading3"/>
      <w:lvlText w:val=""/>
      <w:lvlJc w:val="left"/>
      <w:pPr>
        <w:ind w:left="1080" w:hanging="360"/>
      </w:pPr>
      <w:rPr>
        <w:rFonts w:ascii="Wingdings" w:hAnsi="Wingdings" w:hint="default"/>
        <w:b/>
        <w:i w:val="0"/>
        <w:sz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F5D6CCD"/>
    <w:multiLevelType w:val="hybridMultilevel"/>
    <w:tmpl w:val="8B969762"/>
    <w:lvl w:ilvl="0" w:tplc="7E7A836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23"/>
  </w:num>
  <w:num w:numId="4">
    <w:abstractNumId w:val="16"/>
  </w:num>
  <w:num w:numId="5">
    <w:abstractNumId w:val="39"/>
  </w:num>
  <w:num w:numId="6">
    <w:abstractNumId w:val="10"/>
    <w:lvlOverride w:ilvl="0">
      <w:startOverride w:val="1"/>
    </w:lvlOverride>
  </w:num>
  <w:num w:numId="7">
    <w:abstractNumId w:val="21"/>
  </w:num>
  <w:num w:numId="8">
    <w:abstractNumId w:val="37"/>
  </w:num>
  <w:num w:numId="9">
    <w:abstractNumId w:val="15"/>
  </w:num>
  <w:num w:numId="10">
    <w:abstractNumId w:val="13"/>
  </w:num>
  <w:num w:numId="11">
    <w:abstractNumId w:val="28"/>
  </w:num>
  <w:num w:numId="12">
    <w:abstractNumId w:val="26"/>
  </w:num>
  <w:num w:numId="13">
    <w:abstractNumId w:val="19"/>
  </w:num>
  <w:num w:numId="14">
    <w:abstractNumId w:val="27"/>
  </w:num>
  <w:num w:numId="15">
    <w:abstractNumId w:val="37"/>
    <w:lvlOverride w:ilvl="0">
      <w:startOverride w:val="1"/>
    </w:lvlOverride>
  </w:num>
  <w:num w:numId="16">
    <w:abstractNumId w:val="37"/>
    <w:lvlOverride w:ilvl="0">
      <w:startOverride w:val="1"/>
    </w:lvlOverride>
  </w:num>
  <w:num w:numId="17">
    <w:abstractNumId w:val="25"/>
  </w:num>
  <w:num w:numId="18">
    <w:abstractNumId w:val="25"/>
    <w:lvlOverride w:ilvl="0">
      <w:startOverride w:val="1"/>
    </w:lvlOverride>
  </w:num>
  <w:num w:numId="19">
    <w:abstractNumId w:val="25"/>
    <w:lvlOverride w:ilvl="0">
      <w:startOverride w:val="1"/>
    </w:lvlOverride>
  </w:num>
  <w:num w:numId="20">
    <w:abstractNumId w:val="22"/>
  </w:num>
  <w:num w:numId="21">
    <w:abstractNumId w:val="30"/>
  </w:num>
  <w:num w:numId="22">
    <w:abstractNumId w:val="29"/>
  </w:num>
  <w:num w:numId="23">
    <w:abstractNumId w:val="12"/>
  </w:num>
  <w:num w:numId="24">
    <w:abstractNumId w:val="24"/>
  </w:num>
  <w:num w:numId="25">
    <w:abstractNumId w:val="31"/>
  </w:num>
  <w:num w:numId="26">
    <w:abstractNumId w:val="34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35"/>
  </w:num>
  <w:num w:numId="38">
    <w:abstractNumId w:val="32"/>
  </w:num>
  <w:num w:numId="39">
    <w:abstractNumId w:val="18"/>
  </w:num>
  <w:num w:numId="40">
    <w:abstractNumId w:val="34"/>
    <w:lvlOverride w:ilvl="0">
      <w:startOverride w:val="1"/>
    </w:lvlOverride>
  </w:num>
  <w:num w:numId="41">
    <w:abstractNumId w:val="14"/>
  </w:num>
  <w:num w:numId="42">
    <w:abstractNumId w:val="17"/>
  </w:num>
  <w:num w:numId="43">
    <w:abstractNumId w:val="36"/>
  </w:num>
  <w:num w:numId="44">
    <w:abstractNumId w:val="33"/>
  </w:num>
  <w:num w:numId="45">
    <w:abstractNumId w:val="11"/>
  </w:num>
  <w:num w:numId="46">
    <w:abstractNumId w:val="38"/>
  </w:num>
  <w:num w:numId="47">
    <w:abstractNumId w:val="3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56C"/>
    <w:rsid w:val="00014CF6"/>
    <w:rsid w:val="000159FA"/>
    <w:rsid w:val="00020C97"/>
    <w:rsid w:val="0002452A"/>
    <w:rsid w:val="0004571C"/>
    <w:rsid w:val="0005234E"/>
    <w:rsid w:val="000553FA"/>
    <w:rsid w:val="000561CC"/>
    <w:rsid w:val="00065C1A"/>
    <w:rsid w:val="00065CBC"/>
    <w:rsid w:val="000803A0"/>
    <w:rsid w:val="0008648D"/>
    <w:rsid w:val="000A2D2C"/>
    <w:rsid w:val="000A768A"/>
    <w:rsid w:val="000D09F7"/>
    <w:rsid w:val="000D0DF3"/>
    <w:rsid w:val="000D3BD5"/>
    <w:rsid w:val="000D3F06"/>
    <w:rsid w:val="000E6726"/>
    <w:rsid w:val="000E766E"/>
    <w:rsid w:val="0010067C"/>
    <w:rsid w:val="00101C0B"/>
    <w:rsid w:val="00114B89"/>
    <w:rsid w:val="00116E1B"/>
    <w:rsid w:val="00123B1A"/>
    <w:rsid w:val="001331DA"/>
    <w:rsid w:val="00134D87"/>
    <w:rsid w:val="00140D42"/>
    <w:rsid w:val="00144880"/>
    <w:rsid w:val="00161904"/>
    <w:rsid w:val="00164484"/>
    <w:rsid w:val="00176819"/>
    <w:rsid w:val="001A4E38"/>
    <w:rsid w:val="001C6FB5"/>
    <w:rsid w:val="001D7A2F"/>
    <w:rsid w:val="001E2442"/>
    <w:rsid w:val="00214C3C"/>
    <w:rsid w:val="00227842"/>
    <w:rsid w:val="002313AF"/>
    <w:rsid w:val="0023256C"/>
    <w:rsid w:val="00233A73"/>
    <w:rsid w:val="00236120"/>
    <w:rsid w:val="00246F36"/>
    <w:rsid w:val="00252F44"/>
    <w:rsid w:val="00263E3B"/>
    <w:rsid w:val="0026402F"/>
    <w:rsid w:val="00265CB0"/>
    <w:rsid w:val="00283764"/>
    <w:rsid w:val="00285B74"/>
    <w:rsid w:val="00292CCA"/>
    <w:rsid w:val="002A30DE"/>
    <w:rsid w:val="002A3E22"/>
    <w:rsid w:val="002A4829"/>
    <w:rsid w:val="002C159E"/>
    <w:rsid w:val="002C5252"/>
    <w:rsid w:val="002C54B8"/>
    <w:rsid w:val="002C74A0"/>
    <w:rsid w:val="002D0B36"/>
    <w:rsid w:val="002D4195"/>
    <w:rsid w:val="002E6165"/>
    <w:rsid w:val="002F40B0"/>
    <w:rsid w:val="002F7A7C"/>
    <w:rsid w:val="0030499A"/>
    <w:rsid w:val="00306908"/>
    <w:rsid w:val="00316C5D"/>
    <w:rsid w:val="00322255"/>
    <w:rsid w:val="0032766C"/>
    <w:rsid w:val="00332025"/>
    <w:rsid w:val="003321DE"/>
    <w:rsid w:val="0034039E"/>
    <w:rsid w:val="00343E64"/>
    <w:rsid w:val="00353B13"/>
    <w:rsid w:val="00367C2C"/>
    <w:rsid w:val="003715D5"/>
    <w:rsid w:val="00372B30"/>
    <w:rsid w:val="00375944"/>
    <w:rsid w:val="00377815"/>
    <w:rsid w:val="003867C2"/>
    <w:rsid w:val="00386E87"/>
    <w:rsid w:val="0039056C"/>
    <w:rsid w:val="00392543"/>
    <w:rsid w:val="003970BB"/>
    <w:rsid w:val="003B1C21"/>
    <w:rsid w:val="003B1DA0"/>
    <w:rsid w:val="003B64F1"/>
    <w:rsid w:val="003C362C"/>
    <w:rsid w:val="003D14A5"/>
    <w:rsid w:val="003D3AEA"/>
    <w:rsid w:val="003D7E7B"/>
    <w:rsid w:val="003F1CED"/>
    <w:rsid w:val="00402617"/>
    <w:rsid w:val="004055C0"/>
    <w:rsid w:val="00405C13"/>
    <w:rsid w:val="0040727E"/>
    <w:rsid w:val="00410463"/>
    <w:rsid w:val="004314E6"/>
    <w:rsid w:val="004328A2"/>
    <w:rsid w:val="00432DAE"/>
    <w:rsid w:val="004425E2"/>
    <w:rsid w:val="00443200"/>
    <w:rsid w:val="004538C1"/>
    <w:rsid w:val="0046388C"/>
    <w:rsid w:val="0046541E"/>
    <w:rsid w:val="00471398"/>
    <w:rsid w:val="004823CC"/>
    <w:rsid w:val="004943E0"/>
    <w:rsid w:val="00494882"/>
    <w:rsid w:val="004A3F6A"/>
    <w:rsid w:val="004B1573"/>
    <w:rsid w:val="004B203F"/>
    <w:rsid w:val="004B4F41"/>
    <w:rsid w:val="004D1D33"/>
    <w:rsid w:val="004D62AC"/>
    <w:rsid w:val="004E05EF"/>
    <w:rsid w:val="004E3ED0"/>
    <w:rsid w:val="00505272"/>
    <w:rsid w:val="00507806"/>
    <w:rsid w:val="005418C2"/>
    <w:rsid w:val="005517A2"/>
    <w:rsid w:val="00552FE7"/>
    <w:rsid w:val="00554D82"/>
    <w:rsid w:val="005660C7"/>
    <w:rsid w:val="005828C2"/>
    <w:rsid w:val="005A7615"/>
    <w:rsid w:val="005D10FF"/>
    <w:rsid w:val="005D1D74"/>
    <w:rsid w:val="005D30AA"/>
    <w:rsid w:val="005D3CCA"/>
    <w:rsid w:val="005E338E"/>
    <w:rsid w:val="005E468A"/>
    <w:rsid w:val="005E5271"/>
    <w:rsid w:val="005F4D81"/>
    <w:rsid w:val="005F7ADC"/>
    <w:rsid w:val="006202F2"/>
    <w:rsid w:val="00621A44"/>
    <w:rsid w:val="00623831"/>
    <w:rsid w:val="00630D53"/>
    <w:rsid w:val="00641361"/>
    <w:rsid w:val="006414AE"/>
    <w:rsid w:val="00642398"/>
    <w:rsid w:val="00652DAF"/>
    <w:rsid w:val="006561C5"/>
    <w:rsid w:val="00663A3A"/>
    <w:rsid w:val="00671FF2"/>
    <w:rsid w:val="00676BCE"/>
    <w:rsid w:val="00687DA1"/>
    <w:rsid w:val="006915B9"/>
    <w:rsid w:val="00693C0B"/>
    <w:rsid w:val="0069577C"/>
    <w:rsid w:val="006D3728"/>
    <w:rsid w:val="006D45BB"/>
    <w:rsid w:val="006D629A"/>
    <w:rsid w:val="006D7922"/>
    <w:rsid w:val="006E0D02"/>
    <w:rsid w:val="006F1366"/>
    <w:rsid w:val="006F54B3"/>
    <w:rsid w:val="00705A51"/>
    <w:rsid w:val="00714D98"/>
    <w:rsid w:val="00726DEF"/>
    <w:rsid w:val="00731CC5"/>
    <w:rsid w:val="00741E6A"/>
    <w:rsid w:val="007526B8"/>
    <w:rsid w:val="00756351"/>
    <w:rsid w:val="0076063A"/>
    <w:rsid w:val="00764179"/>
    <w:rsid w:val="0077499F"/>
    <w:rsid w:val="0078296F"/>
    <w:rsid w:val="007876E4"/>
    <w:rsid w:val="00796D19"/>
    <w:rsid w:val="007B017B"/>
    <w:rsid w:val="007B07DA"/>
    <w:rsid w:val="007B6BEA"/>
    <w:rsid w:val="007B6C1D"/>
    <w:rsid w:val="007C0ABA"/>
    <w:rsid w:val="007C60EF"/>
    <w:rsid w:val="007C7CE9"/>
    <w:rsid w:val="007C7FA4"/>
    <w:rsid w:val="007D12A8"/>
    <w:rsid w:val="007F65CB"/>
    <w:rsid w:val="00802DDE"/>
    <w:rsid w:val="008170CA"/>
    <w:rsid w:val="00821B87"/>
    <w:rsid w:val="00830010"/>
    <w:rsid w:val="00830FEC"/>
    <w:rsid w:val="00835D56"/>
    <w:rsid w:val="0083778A"/>
    <w:rsid w:val="0085328D"/>
    <w:rsid w:val="00855111"/>
    <w:rsid w:val="00873D9B"/>
    <w:rsid w:val="008805F6"/>
    <w:rsid w:val="00884E43"/>
    <w:rsid w:val="008902F1"/>
    <w:rsid w:val="00892D3E"/>
    <w:rsid w:val="0089500C"/>
    <w:rsid w:val="00895575"/>
    <w:rsid w:val="008A26D8"/>
    <w:rsid w:val="008A3E15"/>
    <w:rsid w:val="008A61A2"/>
    <w:rsid w:val="008B331E"/>
    <w:rsid w:val="008B4296"/>
    <w:rsid w:val="008B795C"/>
    <w:rsid w:val="008C7799"/>
    <w:rsid w:val="00911F17"/>
    <w:rsid w:val="00926085"/>
    <w:rsid w:val="00932C93"/>
    <w:rsid w:val="00935416"/>
    <w:rsid w:val="0094721E"/>
    <w:rsid w:val="009472C0"/>
    <w:rsid w:val="00947B77"/>
    <w:rsid w:val="0095571A"/>
    <w:rsid w:val="00955C26"/>
    <w:rsid w:val="00964147"/>
    <w:rsid w:val="0096472F"/>
    <w:rsid w:val="0096658A"/>
    <w:rsid w:val="00970003"/>
    <w:rsid w:val="00970F00"/>
    <w:rsid w:val="009932EE"/>
    <w:rsid w:val="009937B2"/>
    <w:rsid w:val="00994AAF"/>
    <w:rsid w:val="009B03FB"/>
    <w:rsid w:val="009B116E"/>
    <w:rsid w:val="009B2663"/>
    <w:rsid w:val="009B411F"/>
    <w:rsid w:val="009C6BE6"/>
    <w:rsid w:val="009D2287"/>
    <w:rsid w:val="009D6D04"/>
    <w:rsid w:val="009E1888"/>
    <w:rsid w:val="009E3CA6"/>
    <w:rsid w:val="009E64B7"/>
    <w:rsid w:val="00A06CA6"/>
    <w:rsid w:val="00A13C8F"/>
    <w:rsid w:val="00A14BE1"/>
    <w:rsid w:val="00A20E41"/>
    <w:rsid w:val="00A24DA0"/>
    <w:rsid w:val="00A27507"/>
    <w:rsid w:val="00A36FFE"/>
    <w:rsid w:val="00A41FB2"/>
    <w:rsid w:val="00A469C2"/>
    <w:rsid w:val="00A50A9D"/>
    <w:rsid w:val="00A52D07"/>
    <w:rsid w:val="00A552AB"/>
    <w:rsid w:val="00A61DEC"/>
    <w:rsid w:val="00A87635"/>
    <w:rsid w:val="00A963B7"/>
    <w:rsid w:val="00A97916"/>
    <w:rsid w:val="00A97AA6"/>
    <w:rsid w:val="00AA1CC8"/>
    <w:rsid w:val="00AA2B79"/>
    <w:rsid w:val="00AC3857"/>
    <w:rsid w:val="00AD0D64"/>
    <w:rsid w:val="00AE015E"/>
    <w:rsid w:val="00AE4492"/>
    <w:rsid w:val="00AE44F2"/>
    <w:rsid w:val="00AE7EA7"/>
    <w:rsid w:val="00AF60FB"/>
    <w:rsid w:val="00AF70F9"/>
    <w:rsid w:val="00B001D8"/>
    <w:rsid w:val="00B012E5"/>
    <w:rsid w:val="00B16B76"/>
    <w:rsid w:val="00B17807"/>
    <w:rsid w:val="00B20B0F"/>
    <w:rsid w:val="00B21236"/>
    <w:rsid w:val="00B2575F"/>
    <w:rsid w:val="00B326DD"/>
    <w:rsid w:val="00B40DDD"/>
    <w:rsid w:val="00B41C9A"/>
    <w:rsid w:val="00B54BEF"/>
    <w:rsid w:val="00B62530"/>
    <w:rsid w:val="00B6504C"/>
    <w:rsid w:val="00B6788F"/>
    <w:rsid w:val="00B743C5"/>
    <w:rsid w:val="00B77622"/>
    <w:rsid w:val="00B9730B"/>
    <w:rsid w:val="00BA1840"/>
    <w:rsid w:val="00BA1D36"/>
    <w:rsid w:val="00BC5704"/>
    <w:rsid w:val="00BD32F5"/>
    <w:rsid w:val="00BD3F2F"/>
    <w:rsid w:val="00BD4FF9"/>
    <w:rsid w:val="00BF1412"/>
    <w:rsid w:val="00C2406D"/>
    <w:rsid w:val="00C35EC0"/>
    <w:rsid w:val="00C41418"/>
    <w:rsid w:val="00C422D9"/>
    <w:rsid w:val="00C4399E"/>
    <w:rsid w:val="00C46C1C"/>
    <w:rsid w:val="00C741ED"/>
    <w:rsid w:val="00C855B1"/>
    <w:rsid w:val="00C9670A"/>
    <w:rsid w:val="00CA2FDF"/>
    <w:rsid w:val="00CB05B6"/>
    <w:rsid w:val="00CB2A5B"/>
    <w:rsid w:val="00CB55CF"/>
    <w:rsid w:val="00CC4250"/>
    <w:rsid w:val="00CD0951"/>
    <w:rsid w:val="00CD17FF"/>
    <w:rsid w:val="00CD4CE3"/>
    <w:rsid w:val="00CF5374"/>
    <w:rsid w:val="00D061E9"/>
    <w:rsid w:val="00D11CF9"/>
    <w:rsid w:val="00D23A01"/>
    <w:rsid w:val="00D24C02"/>
    <w:rsid w:val="00D27974"/>
    <w:rsid w:val="00D329E5"/>
    <w:rsid w:val="00D32E5A"/>
    <w:rsid w:val="00D330EF"/>
    <w:rsid w:val="00D74E0F"/>
    <w:rsid w:val="00D85749"/>
    <w:rsid w:val="00D90226"/>
    <w:rsid w:val="00D90375"/>
    <w:rsid w:val="00D917FD"/>
    <w:rsid w:val="00D92A18"/>
    <w:rsid w:val="00D938E4"/>
    <w:rsid w:val="00D95635"/>
    <w:rsid w:val="00DA3E54"/>
    <w:rsid w:val="00DA4FAE"/>
    <w:rsid w:val="00DB0861"/>
    <w:rsid w:val="00DB46C8"/>
    <w:rsid w:val="00DC5EF2"/>
    <w:rsid w:val="00DC5F67"/>
    <w:rsid w:val="00DC7725"/>
    <w:rsid w:val="00DF475E"/>
    <w:rsid w:val="00DF4847"/>
    <w:rsid w:val="00E12DE6"/>
    <w:rsid w:val="00E136DB"/>
    <w:rsid w:val="00E14DB5"/>
    <w:rsid w:val="00E14F9B"/>
    <w:rsid w:val="00E16992"/>
    <w:rsid w:val="00E171CD"/>
    <w:rsid w:val="00E41C6B"/>
    <w:rsid w:val="00E46158"/>
    <w:rsid w:val="00E5428A"/>
    <w:rsid w:val="00E6229A"/>
    <w:rsid w:val="00E70C18"/>
    <w:rsid w:val="00E73307"/>
    <w:rsid w:val="00E811EE"/>
    <w:rsid w:val="00E85CEB"/>
    <w:rsid w:val="00E90EE0"/>
    <w:rsid w:val="00E91625"/>
    <w:rsid w:val="00E940BC"/>
    <w:rsid w:val="00EA63B0"/>
    <w:rsid w:val="00EB695A"/>
    <w:rsid w:val="00EC027C"/>
    <w:rsid w:val="00ED117B"/>
    <w:rsid w:val="00ED405B"/>
    <w:rsid w:val="00ED63B4"/>
    <w:rsid w:val="00ED650E"/>
    <w:rsid w:val="00EE0F51"/>
    <w:rsid w:val="00EE2B37"/>
    <w:rsid w:val="00EE6616"/>
    <w:rsid w:val="00EF2AB8"/>
    <w:rsid w:val="00EF3B3C"/>
    <w:rsid w:val="00F13568"/>
    <w:rsid w:val="00F15497"/>
    <w:rsid w:val="00F15B70"/>
    <w:rsid w:val="00F20573"/>
    <w:rsid w:val="00F33BD3"/>
    <w:rsid w:val="00F35032"/>
    <w:rsid w:val="00F37D62"/>
    <w:rsid w:val="00F422AF"/>
    <w:rsid w:val="00F43890"/>
    <w:rsid w:val="00F44AE5"/>
    <w:rsid w:val="00F63016"/>
    <w:rsid w:val="00F64789"/>
    <w:rsid w:val="00F65E3E"/>
    <w:rsid w:val="00F67184"/>
    <w:rsid w:val="00F70962"/>
    <w:rsid w:val="00F70FFF"/>
    <w:rsid w:val="00F76DEF"/>
    <w:rsid w:val="00F91789"/>
    <w:rsid w:val="00F94809"/>
    <w:rsid w:val="00FA03D7"/>
    <w:rsid w:val="00FA175F"/>
    <w:rsid w:val="00FA788A"/>
    <w:rsid w:val="00FC0D65"/>
    <w:rsid w:val="00FD25D5"/>
    <w:rsid w:val="00FE287B"/>
    <w:rsid w:val="00FE7D9E"/>
    <w:rsid w:val="00FF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095E5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831"/>
    <w:pPr>
      <w:spacing w:after="24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2EE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bCs/>
      <w:color w:val="5F497A" w:themeColor="accent4" w:themeShade="BF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6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23831"/>
    <w:pPr>
      <w:keepNext/>
      <w:keepLines/>
      <w:numPr>
        <w:numId w:val="46"/>
      </w:numPr>
      <w:outlineLvl w:val="2"/>
    </w:pPr>
    <w:rPr>
      <w:rFonts w:asciiTheme="majorHAnsi" w:eastAsiaTheme="majorEastAsia" w:hAnsiTheme="majorHAnsi" w:cstheme="majorBidi"/>
      <w:bCs/>
      <w:color w:val="4F81BD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0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32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932EE"/>
    <w:rPr>
      <w:rFonts w:asciiTheme="majorHAnsi" w:eastAsiaTheme="majorEastAsia" w:hAnsiTheme="majorHAnsi" w:cstheme="majorBidi"/>
      <w:b/>
      <w:bCs/>
      <w:color w:val="5F497A" w:themeColor="accent4" w:themeShade="BF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76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3831"/>
    <w:rPr>
      <w:rFonts w:asciiTheme="majorHAnsi" w:eastAsiaTheme="majorEastAsia" w:hAnsiTheme="majorHAnsi" w:cstheme="majorBidi"/>
      <w:bCs/>
      <w:color w:val="4F81BD" w:themeColor="accent1"/>
    </w:rPr>
  </w:style>
  <w:style w:type="character" w:customStyle="1" w:styleId="Bold">
    <w:name w:val="Bold"/>
    <w:uiPriority w:val="1"/>
    <w:qFormat/>
    <w:rsid w:val="001331DA"/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B3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B3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83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D10F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A7615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11C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1C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CF9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C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CF9"/>
    <w:rPr>
      <w:rFonts w:eastAsia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831"/>
    <w:pPr>
      <w:spacing w:after="24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2EE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bCs/>
      <w:color w:val="5F497A" w:themeColor="accent4" w:themeShade="BF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6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23831"/>
    <w:pPr>
      <w:keepNext/>
      <w:keepLines/>
      <w:numPr>
        <w:numId w:val="46"/>
      </w:numPr>
      <w:outlineLvl w:val="2"/>
    </w:pPr>
    <w:rPr>
      <w:rFonts w:asciiTheme="majorHAnsi" w:eastAsiaTheme="majorEastAsia" w:hAnsiTheme="majorHAnsi" w:cstheme="majorBidi"/>
      <w:bCs/>
      <w:color w:val="4F81BD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0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32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932EE"/>
    <w:rPr>
      <w:rFonts w:asciiTheme="majorHAnsi" w:eastAsiaTheme="majorEastAsia" w:hAnsiTheme="majorHAnsi" w:cstheme="majorBidi"/>
      <w:b/>
      <w:bCs/>
      <w:color w:val="5F497A" w:themeColor="accent4" w:themeShade="BF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76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3831"/>
    <w:rPr>
      <w:rFonts w:asciiTheme="majorHAnsi" w:eastAsiaTheme="majorEastAsia" w:hAnsiTheme="majorHAnsi" w:cstheme="majorBidi"/>
      <w:bCs/>
      <w:color w:val="4F81BD" w:themeColor="accent1"/>
    </w:rPr>
  </w:style>
  <w:style w:type="character" w:customStyle="1" w:styleId="Bold">
    <w:name w:val="Bold"/>
    <w:uiPriority w:val="1"/>
    <w:qFormat/>
    <w:rsid w:val="001331DA"/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B3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B3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83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D10F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A7615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11C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1C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CF9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C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CF9"/>
    <w:rPr>
      <w:rFonts w:eastAsia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Layout" Target="diagrams/layout1.xml"/><Relationship Id="rId20" Type="http://schemas.openxmlformats.org/officeDocument/2006/relationships/diagramQuickStyle" Target="diagrams/quickStyle3.xml"/><Relationship Id="rId21" Type="http://schemas.openxmlformats.org/officeDocument/2006/relationships/diagramColors" Target="diagrams/colors3.xml"/><Relationship Id="rId22" Type="http://schemas.microsoft.com/office/2007/relationships/diagramDrawing" Target="diagrams/drawing3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diagramData" Target="diagrams/data2.xml"/><Relationship Id="rId14" Type="http://schemas.openxmlformats.org/officeDocument/2006/relationships/diagramLayout" Target="diagrams/layout2.xml"/><Relationship Id="rId15" Type="http://schemas.openxmlformats.org/officeDocument/2006/relationships/diagramQuickStyle" Target="diagrams/quickStyle2.xml"/><Relationship Id="rId16" Type="http://schemas.openxmlformats.org/officeDocument/2006/relationships/diagramColors" Target="diagrams/colors2.xml"/><Relationship Id="rId17" Type="http://schemas.microsoft.com/office/2007/relationships/diagramDrawing" Target="diagrams/drawing2.xml"/><Relationship Id="rId18" Type="http://schemas.openxmlformats.org/officeDocument/2006/relationships/diagramData" Target="diagrams/data3.xml"/><Relationship Id="rId19" Type="http://schemas.openxmlformats.org/officeDocument/2006/relationships/diagramLayout" Target="diagrams/layout3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diagramData" Target="diagrams/data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private:var:folders:3s:yr1l7wr51bnbzv3fsdyrh_5c0000gn:T:TC102880559990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3C6EF4-2B1E-47D1-8A4A-8945F3B5F5EA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283702F-48C1-4F02-BCD7-97F1CFD2F139}">
      <dgm:prSet phldrT="[Text]" custT="1"/>
      <dgm:spPr>
        <a:ln>
          <a:solidFill>
            <a:srgbClr val="FFFFFF"/>
          </a:solidFill>
        </a:ln>
        <a:effectLst>
          <a:innerShdw blurRad="431800" dist="127000" dir="16200000">
            <a:prstClr val="black">
              <a:alpha val="88000"/>
            </a:prstClr>
          </a:innerShdw>
        </a:effectLst>
      </dgm:spPr>
      <dgm:t>
        <a:bodyPr/>
        <a:lstStyle/>
        <a:p>
          <a:pPr algn="ctr"/>
          <a:r>
            <a:rPr lang="en-US" sz="4000" baseline="0">
              <a:solidFill>
                <a:schemeClr val="accent3"/>
              </a:solidFill>
            </a:rPr>
            <a:t>1</a:t>
          </a:r>
          <a:r>
            <a:rPr lang="en-US" sz="2400"/>
            <a:t>  Project Configuration</a:t>
          </a:r>
        </a:p>
      </dgm:t>
    </dgm:pt>
    <dgm:pt modelId="{A2916807-B018-41B0-B213-77CC733CCD5F}" type="parTrans" cxnId="{412D0B79-9607-4702-B6A6-9FEAE3469552}">
      <dgm:prSet/>
      <dgm:spPr/>
      <dgm:t>
        <a:bodyPr/>
        <a:lstStyle/>
        <a:p>
          <a:endParaRPr lang="en-US"/>
        </a:p>
      </dgm:t>
    </dgm:pt>
    <dgm:pt modelId="{4F77C454-F2DC-4F3F-B5A2-FD5C2C78E025}" type="sibTrans" cxnId="{412D0B79-9607-4702-B6A6-9FEAE3469552}">
      <dgm:prSet/>
      <dgm:spPr/>
      <dgm:t>
        <a:bodyPr/>
        <a:lstStyle/>
        <a:p>
          <a:endParaRPr lang="en-US"/>
        </a:p>
      </dgm:t>
    </dgm:pt>
    <dgm:pt modelId="{D50AEC2C-529B-4774-8BF3-BEF5B7E92413}" type="pres">
      <dgm:prSet presAssocID="{623C6EF4-2B1E-47D1-8A4A-8945F3B5F5EA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3CFD802-BB2B-48A5-BCA0-68E719C70E3A}" type="pres">
      <dgm:prSet presAssocID="{7283702F-48C1-4F02-BCD7-97F1CFD2F139}" presName="parentText" presStyleLbl="node1" presStyleIdx="0" presStyleCnt="1" custScaleY="59689" custLinFactNeighborY="46266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3796604-C368-B443-86E2-5CD6DB31A971}" type="presOf" srcId="{623C6EF4-2B1E-47D1-8A4A-8945F3B5F5EA}" destId="{D50AEC2C-529B-4774-8BF3-BEF5B7E92413}" srcOrd="0" destOrd="0" presId="urn:microsoft.com/office/officeart/2005/8/layout/vList2"/>
    <dgm:cxn modelId="{412D0B79-9607-4702-B6A6-9FEAE3469552}" srcId="{623C6EF4-2B1E-47D1-8A4A-8945F3B5F5EA}" destId="{7283702F-48C1-4F02-BCD7-97F1CFD2F139}" srcOrd="0" destOrd="0" parTransId="{A2916807-B018-41B0-B213-77CC733CCD5F}" sibTransId="{4F77C454-F2DC-4F3F-B5A2-FD5C2C78E025}"/>
    <dgm:cxn modelId="{DEAE5957-EDA3-E545-B7B7-9DD09F8BD9E8}" type="presOf" srcId="{7283702F-48C1-4F02-BCD7-97F1CFD2F139}" destId="{93CFD802-BB2B-48A5-BCA0-68E719C70E3A}" srcOrd="0" destOrd="0" presId="urn:microsoft.com/office/officeart/2005/8/layout/vList2"/>
    <dgm:cxn modelId="{16078B52-44C7-CA4C-AC2E-F7178BCBB802}" type="presParOf" srcId="{D50AEC2C-529B-4774-8BF3-BEF5B7E92413}" destId="{93CFD802-BB2B-48A5-BCA0-68E719C70E3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23C6EF4-2B1E-47D1-8A4A-8945F3B5F5EA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283702F-48C1-4F02-BCD7-97F1CFD2F139}">
      <dgm:prSet phldrT="[Text]" custT="1"/>
      <dgm:spPr>
        <a:effectLst>
          <a:innerShdw blurRad="431800" dist="127000" dir="16200000">
            <a:prstClr val="black">
              <a:alpha val="88000"/>
            </a:prstClr>
          </a:innerShdw>
        </a:effectLst>
      </dgm:spPr>
      <dgm:t>
        <a:bodyPr/>
        <a:lstStyle/>
        <a:p>
          <a:pPr algn="ctr"/>
          <a:r>
            <a:rPr lang="en-US" sz="4000" baseline="0">
              <a:solidFill>
                <a:schemeClr val="accent3"/>
              </a:solidFill>
            </a:rPr>
            <a:t>2</a:t>
          </a:r>
          <a:r>
            <a:rPr lang="en-US" sz="2400"/>
            <a:t>  Scene Configuration</a:t>
          </a:r>
        </a:p>
      </dgm:t>
    </dgm:pt>
    <dgm:pt modelId="{A2916807-B018-41B0-B213-77CC733CCD5F}" type="parTrans" cxnId="{412D0B79-9607-4702-B6A6-9FEAE3469552}">
      <dgm:prSet/>
      <dgm:spPr/>
      <dgm:t>
        <a:bodyPr/>
        <a:lstStyle/>
        <a:p>
          <a:endParaRPr lang="en-US"/>
        </a:p>
      </dgm:t>
    </dgm:pt>
    <dgm:pt modelId="{4F77C454-F2DC-4F3F-B5A2-FD5C2C78E025}" type="sibTrans" cxnId="{412D0B79-9607-4702-B6A6-9FEAE3469552}">
      <dgm:prSet/>
      <dgm:spPr/>
      <dgm:t>
        <a:bodyPr/>
        <a:lstStyle/>
        <a:p>
          <a:endParaRPr lang="en-US"/>
        </a:p>
      </dgm:t>
    </dgm:pt>
    <dgm:pt modelId="{D50AEC2C-529B-4774-8BF3-BEF5B7E92413}" type="pres">
      <dgm:prSet presAssocID="{623C6EF4-2B1E-47D1-8A4A-8945F3B5F5EA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3CFD802-BB2B-48A5-BCA0-68E719C70E3A}" type="pres">
      <dgm:prSet presAssocID="{7283702F-48C1-4F02-BCD7-97F1CFD2F139}" presName="parentText" presStyleLbl="node1" presStyleIdx="0" presStyleCnt="1" custScaleY="55332" custLinFactNeighborX="-1852" custLinFactNeighborY="-66998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EAFAA0D-B707-B44E-B950-3E4C6746BFF9}" type="presOf" srcId="{7283702F-48C1-4F02-BCD7-97F1CFD2F139}" destId="{93CFD802-BB2B-48A5-BCA0-68E719C70E3A}" srcOrd="0" destOrd="0" presId="urn:microsoft.com/office/officeart/2005/8/layout/vList2"/>
    <dgm:cxn modelId="{412D0B79-9607-4702-B6A6-9FEAE3469552}" srcId="{623C6EF4-2B1E-47D1-8A4A-8945F3B5F5EA}" destId="{7283702F-48C1-4F02-BCD7-97F1CFD2F139}" srcOrd="0" destOrd="0" parTransId="{A2916807-B018-41B0-B213-77CC733CCD5F}" sibTransId="{4F77C454-F2DC-4F3F-B5A2-FD5C2C78E025}"/>
    <dgm:cxn modelId="{C94AF68E-EC22-2E46-9A7C-BFE0278D5282}" type="presOf" srcId="{623C6EF4-2B1E-47D1-8A4A-8945F3B5F5EA}" destId="{D50AEC2C-529B-4774-8BF3-BEF5B7E92413}" srcOrd="0" destOrd="0" presId="urn:microsoft.com/office/officeart/2005/8/layout/vList2"/>
    <dgm:cxn modelId="{7F3B699B-4CAF-534B-BE5F-003DB170CF37}" type="presParOf" srcId="{D50AEC2C-529B-4774-8BF3-BEF5B7E92413}" destId="{93CFD802-BB2B-48A5-BCA0-68E719C70E3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23C6EF4-2B1E-47D1-8A4A-8945F3B5F5EA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283702F-48C1-4F02-BCD7-97F1CFD2F139}">
      <dgm:prSet phldrT="[Text]" custT="1"/>
      <dgm:spPr>
        <a:effectLst>
          <a:innerShdw blurRad="431800" dist="127000" dir="16200000">
            <a:prstClr val="black">
              <a:alpha val="88000"/>
            </a:prstClr>
          </a:innerShdw>
        </a:effectLst>
      </dgm:spPr>
      <dgm:t>
        <a:bodyPr/>
        <a:lstStyle/>
        <a:p>
          <a:pPr algn="ctr"/>
          <a:r>
            <a:rPr lang="en-US" sz="4000" baseline="0">
              <a:solidFill>
                <a:schemeClr val="accent3"/>
              </a:solidFill>
            </a:rPr>
            <a:t>3</a:t>
          </a:r>
          <a:r>
            <a:rPr lang="en-US" sz="2400"/>
            <a:t>  Changes</a:t>
          </a:r>
        </a:p>
      </dgm:t>
    </dgm:pt>
    <dgm:pt modelId="{A2916807-B018-41B0-B213-77CC733CCD5F}" type="parTrans" cxnId="{412D0B79-9607-4702-B6A6-9FEAE3469552}">
      <dgm:prSet/>
      <dgm:spPr/>
      <dgm:t>
        <a:bodyPr/>
        <a:lstStyle/>
        <a:p>
          <a:endParaRPr lang="en-US"/>
        </a:p>
      </dgm:t>
    </dgm:pt>
    <dgm:pt modelId="{4F77C454-F2DC-4F3F-B5A2-FD5C2C78E025}" type="sibTrans" cxnId="{412D0B79-9607-4702-B6A6-9FEAE3469552}">
      <dgm:prSet/>
      <dgm:spPr/>
      <dgm:t>
        <a:bodyPr/>
        <a:lstStyle/>
        <a:p>
          <a:endParaRPr lang="en-US"/>
        </a:p>
      </dgm:t>
    </dgm:pt>
    <dgm:pt modelId="{D50AEC2C-529B-4774-8BF3-BEF5B7E92413}" type="pres">
      <dgm:prSet presAssocID="{623C6EF4-2B1E-47D1-8A4A-8945F3B5F5EA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3CFD802-BB2B-48A5-BCA0-68E719C70E3A}" type="pres">
      <dgm:prSet presAssocID="{7283702F-48C1-4F02-BCD7-97F1CFD2F139}" presName="parentText" presStyleLbl="node1" presStyleIdx="0" presStyleCnt="1" custScaleY="59689" custLinFactNeighborX="-1852" custLinFactNeighborY="-66998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A5F03A0-EF7D-8741-B21E-05CC6C1B72F7}" type="presOf" srcId="{7283702F-48C1-4F02-BCD7-97F1CFD2F139}" destId="{93CFD802-BB2B-48A5-BCA0-68E719C70E3A}" srcOrd="0" destOrd="0" presId="urn:microsoft.com/office/officeart/2005/8/layout/vList2"/>
    <dgm:cxn modelId="{D18D3B57-CFC1-7D4C-BF55-2CD649299011}" type="presOf" srcId="{623C6EF4-2B1E-47D1-8A4A-8945F3B5F5EA}" destId="{D50AEC2C-529B-4774-8BF3-BEF5B7E92413}" srcOrd="0" destOrd="0" presId="urn:microsoft.com/office/officeart/2005/8/layout/vList2"/>
    <dgm:cxn modelId="{412D0B79-9607-4702-B6A6-9FEAE3469552}" srcId="{623C6EF4-2B1E-47D1-8A4A-8945F3B5F5EA}" destId="{7283702F-48C1-4F02-BCD7-97F1CFD2F139}" srcOrd="0" destOrd="0" parTransId="{A2916807-B018-41B0-B213-77CC733CCD5F}" sibTransId="{4F77C454-F2DC-4F3F-B5A2-FD5C2C78E025}"/>
    <dgm:cxn modelId="{AC7654F7-A969-C748-B45E-0E2AADF91C24}" type="presParOf" srcId="{D50AEC2C-529B-4774-8BF3-BEF5B7E92413}" destId="{93CFD802-BB2B-48A5-BCA0-68E719C70E3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CFD802-BB2B-48A5-BCA0-68E719C70E3A}">
      <dsp:nvSpPr>
        <dsp:cNvPr id="0" name=""/>
        <dsp:cNvSpPr/>
      </dsp:nvSpPr>
      <dsp:spPr>
        <a:xfrm>
          <a:off x="0" y="46715"/>
          <a:ext cx="3746705" cy="71512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FFFFFF"/>
          </a:solidFill>
          <a:prstDash val="solid"/>
        </a:ln>
        <a:effectLst>
          <a:innerShdw blurRad="431800" dist="127000" dir="16200000">
            <a:prstClr val="black">
              <a:alpha val="88000"/>
            </a:prstClr>
          </a:inn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0" tIns="152400" rIns="152400" bIns="152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0" kern="1200" baseline="0">
              <a:solidFill>
                <a:schemeClr val="accent3"/>
              </a:solidFill>
            </a:rPr>
            <a:t>1</a:t>
          </a:r>
          <a:r>
            <a:rPr lang="en-US" sz="2400" kern="1200"/>
            <a:t>  Project Configuration</a:t>
          </a:r>
        </a:p>
      </dsp:txBody>
      <dsp:txXfrm>
        <a:off x="34909" y="81624"/>
        <a:ext cx="3676887" cy="64530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CFD802-BB2B-48A5-BCA0-68E719C70E3A}">
      <dsp:nvSpPr>
        <dsp:cNvPr id="0" name=""/>
        <dsp:cNvSpPr/>
      </dsp:nvSpPr>
      <dsp:spPr>
        <a:xfrm>
          <a:off x="0" y="0"/>
          <a:ext cx="3562985" cy="66292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innerShdw blurRad="431800" dist="127000" dir="16200000">
            <a:prstClr val="black">
              <a:alpha val="88000"/>
            </a:prstClr>
          </a:inn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0" tIns="152400" rIns="152400" bIns="152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0" kern="1200" baseline="0">
              <a:solidFill>
                <a:schemeClr val="accent3"/>
              </a:solidFill>
            </a:rPr>
            <a:t>2</a:t>
          </a:r>
          <a:r>
            <a:rPr lang="en-US" sz="2400" kern="1200"/>
            <a:t>  Scene Configuration</a:t>
          </a:r>
        </a:p>
      </dsp:txBody>
      <dsp:txXfrm>
        <a:off x="32361" y="32361"/>
        <a:ext cx="3498263" cy="59819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CFD802-BB2B-48A5-BCA0-68E719C70E3A}">
      <dsp:nvSpPr>
        <dsp:cNvPr id="0" name=""/>
        <dsp:cNvSpPr/>
      </dsp:nvSpPr>
      <dsp:spPr>
        <a:xfrm>
          <a:off x="0" y="0"/>
          <a:ext cx="3589389" cy="71512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innerShdw blurRad="431800" dist="127000" dir="16200000">
            <a:prstClr val="black">
              <a:alpha val="88000"/>
            </a:prstClr>
          </a:innerShdw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0" tIns="152400" rIns="152400" bIns="152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0" kern="1200" baseline="0">
              <a:solidFill>
                <a:schemeClr val="accent3"/>
              </a:solidFill>
            </a:rPr>
            <a:t>3</a:t>
          </a:r>
          <a:r>
            <a:rPr lang="en-US" sz="2400" kern="1200"/>
            <a:t>  Changes</a:t>
          </a:r>
        </a:p>
      </dsp:txBody>
      <dsp:txXfrm>
        <a:off x="34909" y="34909"/>
        <a:ext cx="3519571" cy="6453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406AF-36E4-4777-A7E7-CABDF6E62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C02210-D309-6243-B7B6-C2B5D1E0D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TC102880559990</Template>
  <TotalTime>49</TotalTime>
  <Pages>4</Pages>
  <Words>386</Words>
  <Characters>2205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 Access quick reference guide for team members</dc:title>
  <dc:creator>Julien Moreau-Mathis</dc:creator>
  <cp:keywords/>
  <cp:lastModifiedBy>Julien Moreau-Mathis</cp:lastModifiedBy>
  <cp:revision>144</cp:revision>
  <cp:lastPrinted>2008-07-09T19:21:00Z</cp:lastPrinted>
  <dcterms:created xsi:type="dcterms:W3CDTF">2012-12-03T18:27:00Z</dcterms:created>
  <dcterms:modified xsi:type="dcterms:W3CDTF">2013-01-27T18:14:00Z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TC102880559990</vt:lpwstr>
  </property>
</Properties>
</file>